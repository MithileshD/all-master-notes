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26C865" w14:textId="002564FF" w:rsidR="00161CFA" w:rsidRDefault="00161CFA" w:rsidP="00204765">
      <w:pPr>
        <w:pStyle w:val="Heading2"/>
        <w:contextualSpacing/>
      </w:pPr>
      <w:bookmarkStart w:id="0" w:name="_Toc176077873"/>
      <w:r>
        <w:rPr>
          <w:lang w:val="en-GB"/>
        </w:rPr>
        <w:t xml:space="preserve">Define </w:t>
      </w:r>
      <w:r w:rsidRPr="00161CFA">
        <w:rPr>
          <w:lang w:val="en-GB"/>
        </w:rPr>
        <w:t>7+1 Data Types is JavaScript</w:t>
      </w:r>
      <w:bookmarkEnd w:id="0"/>
      <w:r w:rsidRPr="00161CFA">
        <w:rPr>
          <w:lang w:val="en-GB"/>
        </w:rPr>
        <w:t> </w:t>
      </w:r>
      <w:r w:rsidRPr="00161CFA">
        <w:t> </w:t>
      </w:r>
    </w:p>
    <w:p w14:paraId="411E8D0E" w14:textId="062C13C9" w:rsidR="00161CFA" w:rsidRPr="00161CFA" w:rsidRDefault="00161CFA" w:rsidP="00204765">
      <w:pPr>
        <w:contextualSpacing/>
        <w:rPr>
          <w:lang w:val="en-IN"/>
        </w:rPr>
      </w:pPr>
      <w:r w:rsidRPr="00161CFA">
        <w:rPr>
          <w:noProof/>
          <w:lang w:val="en-IN"/>
        </w:rPr>
        <w:drawing>
          <wp:inline distT="0" distB="0" distL="0" distR="0" wp14:anchorId="18A9B201" wp14:editId="35C94A17">
            <wp:extent cx="5943600" cy="5012055"/>
            <wp:effectExtent l="0" t="0" r="0" b="0"/>
            <wp:docPr id="9570342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A3DC9" w14:textId="1ADBB26F" w:rsidR="00161CFA" w:rsidRPr="00161CFA" w:rsidRDefault="00096D3D" w:rsidP="00204765">
      <w:pPr>
        <w:pStyle w:val="Heading3"/>
        <w:contextualSpacing/>
      </w:pPr>
      <w:r w:rsidRPr="00FE0282">
        <w:rPr>
          <w:lang w:val="en-GB"/>
        </w:rPr>
        <w:t xml:space="preserve">Prototype </w:t>
      </w:r>
      <w:r>
        <w:rPr>
          <w:lang w:val="en-GB"/>
        </w:rPr>
        <w:t>or</w:t>
      </w:r>
      <w:r w:rsidRPr="00FE0282">
        <w:t> </w:t>
      </w:r>
      <w:r>
        <w:t>I</w:t>
      </w:r>
      <w:r w:rsidRPr="00FE0282">
        <w:t>nheritance</w:t>
      </w:r>
    </w:p>
    <w:p w14:paraId="2BD8B2DE" w14:textId="7230E61A" w:rsidR="00FE0282" w:rsidRDefault="00FE0282" w:rsidP="00204765">
      <w:pPr>
        <w:pStyle w:val="Heading4"/>
        <w:contextualSpacing/>
        <w:rPr>
          <w:lang w:val="en-GB"/>
        </w:rPr>
      </w:pPr>
      <w:bookmarkStart w:id="1" w:name="_Toc176077874"/>
      <w:r>
        <w:rPr>
          <w:lang w:val="en-GB"/>
        </w:rPr>
        <w:t xml:space="preserve">Define </w:t>
      </w:r>
      <w:r w:rsidRPr="00FE0282">
        <w:rPr>
          <w:lang w:val="en-GB"/>
        </w:rPr>
        <w:t>Inheritance </w:t>
      </w:r>
      <w:r>
        <w:rPr>
          <w:lang w:val="en-GB"/>
        </w:rPr>
        <w:t>concept</w:t>
      </w:r>
      <w:bookmarkEnd w:id="1"/>
    </w:p>
    <w:p w14:paraId="794A86D9" w14:textId="77777777" w:rsidR="00FE0282" w:rsidRDefault="00FE0282" w:rsidP="00204765">
      <w:pPr>
        <w:spacing w:before="0"/>
        <w:contextualSpacing/>
        <w:jc w:val="both"/>
      </w:pPr>
      <w:r w:rsidRPr="00FE0282">
        <w:t>In programming inheritance refers to passing down characteristics from parent to a child so that new piece of code can reuse and build upon the features of an existing code. </w:t>
      </w:r>
    </w:p>
    <w:p w14:paraId="0C4B3313" w14:textId="773B05C3" w:rsidR="00FE0282" w:rsidRDefault="00FE0282" w:rsidP="00204765">
      <w:pPr>
        <w:pStyle w:val="Heading4"/>
        <w:contextualSpacing/>
      </w:pPr>
      <w:bookmarkStart w:id="2" w:name="_Toc176077875"/>
      <w:r>
        <w:rPr>
          <w:lang w:val="en-GB"/>
        </w:rPr>
        <w:t xml:space="preserve">Define </w:t>
      </w:r>
      <w:r w:rsidRPr="00FE0282">
        <w:rPr>
          <w:lang w:val="en-GB"/>
        </w:rPr>
        <w:t xml:space="preserve">Prototype </w:t>
      </w:r>
      <w:r>
        <w:rPr>
          <w:lang w:val="en-GB"/>
        </w:rPr>
        <w:t>or</w:t>
      </w:r>
      <w:r w:rsidRPr="00FE0282">
        <w:t> JavaScript inheritance</w:t>
      </w:r>
      <w:bookmarkEnd w:id="2"/>
    </w:p>
    <w:p w14:paraId="59A3F67E" w14:textId="77777777" w:rsidR="00FE0282" w:rsidRPr="00FE0282" w:rsidRDefault="00FE0282" w:rsidP="00204765">
      <w:pPr>
        <w:contextualSpacing/>
      </w:pPr>
      <w:r w:rsidRPr="00FE0282">
        <w:t>JavaScript implement inheritance by using objects.  </w:t>
      </w:r>
    </w:p>
    <w:p w14:paraId="02341BCA" w14:textId="77777777" w:rsidR="00FE0282" w:rsidRPr="00FE0282" w:rsidRDefault="00FE0282" w:rsidP="00204765">
      <w:pPr>
        <w:contextualSpacing/>
      </w:pPr>
      <w:r w:rsidRPr="00FE0282">
        <w:t> </w:t>
      </w:r>
    </w:p>
    <w:p w14:paraId="241AC9F5" w14:textId="77777777" w:rsidR="00FE0282" w:rsidRPr="00FE0282" w:rsidRDefault="00FE0282" w:rsidP="00204765">
      <w:pPr>
        <w:contextualSpacing/>
      </w:pPr>
      <w:r w:rsidRPr="00FE0282">
        <w:t>Each object has an internal link to another object called its prototype  </w:t>
      </w:r>
    </w:p>
    <w:p w14:paraId="32C290FA" w14:textId="77777777" w:rsidR="00FE0282" w:rsidRPr="00FE0282" w:rsidRDefault="00FE0282" w:rsidP="00204765">
      <w:pPr>
        <w:contextualSpacing/>
      </w:pPr>
      <w:r w:rsidRPr="00FE0282">
        <w:t> </w:t>
      </w:r>
    </w:p>
    <w:p w14:paraId="6D40908C" w14:textId="77777777" w:rsidR="00FE0282" w:rsidRPr="00FE0282" w:rsidRDefault="00FE0282" w:rsidP="00204765">
      <w:pPr>
        <w:contextualSpacing/>
      </w:pPr>
      <w:r w:rsidRPr="00FE0282">
        <w:t>The prototype object has a prototype of its own, and so on until an object is reached with null as its prototype  </w:t>
      </w:r>
    </w:p>
    <w:p w14:paraId="60F640DF" w14:textId="77777777" w:rsidR="00FE0282" w:rsidRPr="00FE0282" w:rsidRDefault="00FE0282" w:rsidP="00204765">
      <w:pPr>
        <w:contextualSpacing/>
      </w:pPr>
      <w:r w:rsidRPr="00FE0282">
        <w:lastRenderedPageBreak/>
        <w:t> </w:t>
      </w:r>
    </w:p>
    <w:p w14:paraId="62238825" w14:textId="77777777" w:rsidR="00FE0282" w:rsidRPr="00FE0282" w:rsidRDefault="00FE0282" w:rsidP="00204765">
      <w:pPr>
        <w:contextualSpacing/>
      </w:pPr>
      <w:r w:rsidRPr="00FE0282">
        <w:t>By definition null has no prototype and ac</w:t>
      </w:r>
      <w:proofErr w:type="spellStart"/>
      <w:r w:rsidRPr="00FE0282">
        <w:rPr>
          <w:lang w:val="en-GB"/>
        </w:rPr>
        <w:t>ts</w:t>
      </w:r>
      <w:proofErr w:type="spellEnd"/>
      <w:r w:rsidRPr="00FE0282">
        <w:rPr>
          <w:lang w:val="en-GB"/>
        </w:rPr>
        <w:t xml:space="preserve"> as</w:t>
      </w:r>
      <w:r w:rsidRPr="00FE0282">
        <w:t> the final link in this prototype chain  </w:t>
      </w:r>
    </w:p>
    <w:p w14:paraId="082AEB2E" w14:textId="77777777" w:rsidR="00FE0282" w:rsidRPr="00FE0282" w:rsidRDefault="00FE0282" w:rsidP="00204765">
      <w:pPr>
        <w:contextualSpacing/>
      </w:pPr>
      <w:r w:rsidRPr="00FE0282">
        <w:t> </w:t>
      </w:r>
    </w:p>
    <w:p w14:paraId="718D0139" w14:textId="77777777" w:rsidR="00FE0282" w:rsidRPr="00FE0282" w:rsidRDefault="00FE0282" w:rsidP="00204765">
      <w:pPr>
        <w:contextualSpacing/>
      </w:pPr>
      <w:r w:rsidRPr="00FE0282">
        <w:t>It is possible to mutate any member of the prototype change or even swipe out the prototype at run time  </w:t>
      </w:r>
    </w:p>
    <w:p w14:paraId="4974ECC8" w14:textId="77777777" w:rsidR="00FE0282" w:rsidRPr="00FE0282" w:rsidRDefault="00FE0282" w:rsidP="00204765">
      <w:pPr>
        <w:contextualSpacing/>
      </w:pPr>
      <w:r w:rsidRPr="00FE0282">
        <w:t> </w:t>
      </w:r>
    </w:p>
    <w:p w14:paraId="25AC7EEA" w14:textId="77777777" w:rsidR="00FE0282" w:rsidRPr="00FE0282" w:rsidRDefault="00FE0282" w:rsidP="00204765">
      <w:pPr>
        <w:contextualSpacing/>
      </w:pPr>
      <w:r w:rsidRPr="00FE0282">
        <w:t>The notation  </w:t>
      </w:r>
    </w:p>
    <w:p w14:paraId="658D8AB5" w14:textId="77777777" w:rsidR="00FE0282" w:rsidRPr="00FE0282" w:rsidRDefault="00FE0282" w:rsidP="00204765">
      <w:pPr>
        <w:contextualSpacing/>
      </w:pPr>
      <w:proofErr w:type="spellStart"/>
      <w:proofErr w:type="gramStart"/>
      <w:r w:rsidRPr="00FE0282">
        <w:t>someObject</w:t>
      </w:r>
      <w:proofErr w:type="spellEnd"/>
      <w:r w:rsidRPr="00FE0282">
        <w:t>.[</w:t>
      </w:r>
      <w:proofErr w:type="gramEnd"/>
      <w:r w:rsidRPr="00FE0282">
        <w:t>[Prototype] ]   </w:t>
      </w:r>
    </w:p>
    <w:p w14:paraId="020F2856" w14:textId="77777777" w:rsidR="00FE0282" w:rsidRPr="00FE0282" w:rsidRDefault="00FE0282" w:rsidP="00204765">
      <w:pPr>
        <w:contextualSpacing/>
      </w:pPr>
      <w:r w:rsidRPr="00FE0282">
        <w:t>or </w:t>
      </w:r>
    </w:p>
    <w:p w14:paraId="1A8B11E8" w14:textId="77777777" w:rsidR="00FE0282" w:rsidRPr="00FE0282" w:rsidRDefault="00FE0282" w:rsidP="00204765">
      <w:pPr>
        <w:contextualSpacing/>
      </w:pPr>
      <w:proofErr w:type="spellStart"/>
      <w:proofErr w:type="gramStart"/>
      <w:r w:rsidRPr="00FE0282">
        <w:t>someObject</w:t>
      </w:r>
      <w:proofErr w:type="spellEnd"/>
      <w:r w:rsidRPr="00FE0282">
        <w:t>._</w:t>
      </w:r>
      <w:proofErr w:type="gramEnd"/>
      <w:r w:rsidRPr="00FE0282">
        <w:t>_proto__ </w:t>
      </w:r>
    </w:p>
    <w:p w14:paraId="643AC0A1" w14:textId="77777777" w:rsidR="00FE0282" w:rsidRPr="00FE0282" w:rsidRDefault="00FE0282" w:rsidP="00204765">
      <w:pPr>
        <w:contextualSpacing/>
      </w:pPr>
      <w:r w:rsidRPr="00FE0282">
        <w:t>is used to designate the prototype of  </w:t>
      </w:r>
    </w:p>
    <w:p w14:paraId="3CFCDF0B" w14:textId="77777777" w:rsidR="00FE0282" w:rsidRPr="00FE0282" w:rsidRDefault="00FE0282" w:rsidP="00204765">
      <w:pPr>
        <w:contextualSpacing/>
      </w:pPr>
      <w:proofErr w:type="spellStart"/>
      <w:r w:rsidRPr="00FE0282">
        <w:t>someObject</w:t>
      </w:r>
      <w:proofErr w:type="spellEnd"/>
      <w:r w:rsidRPr="00FE0282">
        <w:t>  </w:t>
      </w:r>
    </w:p>
    <w:p w14:paraId="4C057AD1" w14:textId="77777777" w:rsidR="00FE0282" w:rsidRPr="00FE0282" w:rsidRDefault="00FE0282" w:rsidP="00204765">
      <w:pPr>
        <w:contextualSpacing/>
      </w:pPr>
      <w:r w:rsidRPr="00FE0282">
        <w:t> </w:t>
      </w:r>
    </w:p>
    <w:p w14:paraId="09458B41" w14:textId="77777777" w:rsidR="00FE0282" w:rsidRPr="00FE0282" w:rsidRDefault="00FE0282" w:rsidP="00204765">
      <w:pPr>
        <w:contextualSpacing/>
      </w:pPr>
      <w:r w:rsidRPr="00FE0282">
        <w:t>The [[Prototype</w:t>
      </w:r>
      <w:proofErr w:type="gramStart"/>
      <w:r w:rsidRPr="00FE0282">
        <w:t>] ]</w:t>
      </w:r>
      <w:proofErr w:type="gramEnd"/>
      <w:r w:rsidRPr="00FE0282">
        <w:t xml:space="preserve">  or </w:t>
      </w:r>
      <w:proofErr w:type="spellStart"/>
      <w:r w:rsidRPr="00FE0282">
        <w:t>myObj</w:t>
      </w:r>
      <w:proofErr w:type="spellEnd"/>
      <w:r w:rsidRPr="00FE0282">
        <w:t>.__proto__  </w:t>
      </w:r>
    </w:p>
    <w:p w14:paraId="4BFC0299" w14:textId="77777777" w:rsidR="00FE0282" w:rsidRPr="00FE0282" w:rsidRDefault="00FE0282" w:rsidP="00204765">
      <w:pPr>
        <w:contextualSpacing/>
      </w:pPr>
      <w:r w:rsidRPr="00FE0282">
        <w:t>internal slot can be accessed and modified with  </w:t>
      </w:r>
    </w:p>
    <w:p w14:paraId="1DFC7416" w14:textId="77777777" w:rsidR="00FE0282" w:rsidRPr="00FE0282" w:rsidRDefault="00FE0282" w:rsidP="00204765">
      <w:pPr>
        <w:contextualSpacing/>
      </w:pPr>
      <w:proofErr w:type="spellStart"/>
      <w:r w:rsidRPr="00FE0282">
        <w:t>Object.getPrototypeOf</w:t>
      </w:r>
      <w:proofErr w:type="spellEnd"/>
      <w:r w:rsidRPr="00FE0282">
        <w:t>()  </w:t>
      </w:r>
    </w:p>
    <w:p w14:paraId="78FE34EC" w14:textId="77777777" w:rsidR="00FE0282" w:rsidRPr="00FE0282" w:rsidRDefault="00FE0282" w:rsidP="00204765">
      <w:pPr>
        <w:contextualSpacing/>
      </w:pPr>
      <w:r w:rsidRPr="00FE0282">
        <w:t>and  </w:t>
      </w:r>
    </w:p>
    <w:p w14:paraId="4B414622" w14:textId="77777777" w:rsidR="00FE0282" w:rsidRPr="00FE0282" w:rsidRDefault="00FE0282" w:rsidP="00204765">
      <w:pPr>
        <w:contextualSpacing/>
      </w:pPr>
      <w:proofErr w:type="spellStart"/>
      <w:r w:rsidRPr="00FE0282">
        <w:t>Object.setPrototoyeOf</w:t>
      </w:r>
      <w:proofErr w:type="spellEnd"/>
      <w:r w:rsidRPr="00FE0282">
        <w:t>() </w:t>
      </w:r>
    </w:p>
    <w:p w14:paraId="222C5EB2" w14:textId="77777777" w:rsidR="00FE0282" w:rsidRPr="00FE0282" w:rsidRDefault="00FE0282" w:rsidP="00204765">
      <w:pPr>
        <w:contextualSpacing/>
      </w:pPr>
      <w:r w:rsidRPr="00FE0282">
        <w:t>respectively.  </w:t>
      </w:r>
    </w:p>
    <w:p w14:paraId="1B398C10" w14:textId="77777777" w:rsidR="00FE0282" w:rsidRPr="00FE0282" w:rsidRDefault="00FE0282" w:rsidP="00204765">
      <w:pPr>
        <w:contextualSpacing/>
      </w:pPr>
      <w:r w:rsidRPr="00FE0282">
        <w:t> </w:t>
      </w:r>
    </w:p>
    <w:p w14:paraId="09BEFA89" w14:textId="77777777" w:rsidR="00FE0282" w:rsidRPr="00FE0282" w:rsidRDefault="00FE0282" w:rsidP="00204765">
      <w:pPr>
        <w:contextualSpacing/>
      </w:pPr>
      <w:r w:rsidRPr="00FE0282">
        <w:t>Note </w:t>
      </w:r>
    </w:p>
    <w:p w14:paraId="7E9E2080" w14:textId="77777777" w:rsidR="00FE0282" w:rsidRPr="00FE0282" w:rsidRDefault="00FE0282" w:rsidP="00204765">
      <w:pPr>
        <w:contextualSpacing/>
      </w:pPr>
      <w:r w:rsidRPr="00FE0282">
        <w:t> </w:t>
      </w:r>
    </w:p>
    <w:p w14:paraId="1351BA53" w14:textId="77777777" w:rsidR="00FE0282" w:rsidRPr="00FE0282" w:rsidRDefault="00FE0282" w:rsidP="00204765">
      <w:pPr>
        <w:contextualSpacing/>
      </w:pPr>
      <w:r w:rsidRPr="00FE0282">
        <w:t xml:space="preserve">Below gives </w:t>
      </w:r>
      <w:proofErr w:type="spellStart"/>
      <w:r w:rsidRPr="00FE0282">
        <w:t>synatax</w:t>
      </w:r>
      <w:proofErr w:type="spellEnd"/>
      <w:r w:rsidRPr="00FE0282">
        <w:t xml:space="preserve"> error </w:t>
      </w:r>
    </w:p>
    <w:p w14:paraId="4165C450" w14:textId="77777777" w:rsidR="00FE0282" w:rsidRPr="00FE0282" w:rsidRDefault="00FE0282" w:rsidP="00204765">
      <w:pPr>
        <w:contextualSpacing/>
      </w:pPr>
      <w:proofErr w:type="spellStart"/>
      <w:proofErr w:type="gramStart"/>
      <w:r w:rsidRPr="00FE0282">
        <w:t>myObj</w:t>
      </w:r>
      <w:proofErr w:type="spellEnd"/>
      <w:r w:rsidRPr="00FE0282">
        <w:t>.[</w:t>
      </w:r>
      <w:proofErr w:type="gramEnd"/>
      <w:r w:rsidRPr="00FE0282">
        <w:t>[Prototype] ]  </w:t>
      </w:r>
    </w:p>
    <w:p w14:paraId="782919CF" w14:textId="77777777" w:rsidR="00FE0282" w:rsidRPr="00FE0282" w:rsidRDefault="00FE0282" w:rsidP="00204765">
      <w:pPr>
        <w:contextualSpacing/>
      </w:pPr>
      <w:r w:rsidRPr="00FE0282">
        <w:t> </w:t>
      </w:r>
    </w:p>
    <w:p w14:paraId="5BD017DA" w14:textId="77777777" w:rsidR="00FE0282" w:rsidRPr="00FE0282" w:rsidRDefault="00FE0282" w:rsidP="00204765">
      <w:pPr>
        <w:contextualSpacing/>
      </w:pPr>
      <w:r w:rsidRPr="00FE0282">
        <w:t xml:space="preserve">Both below prints prototype object of </w:t>
      </w:r>
      <w:proofErr w:type="spellStart"/>
      <w:r w:rsidRPr="00FE0282">
        <w:t>myObj</w:t>
      </w:r>
      <w:proofErr w:type="spellEnd"/>
      <w:r w:rsidRPr="00FE0282">
        <w:t> </w:t>
      </w:r>
    </w:p>
    <w:p w14:paraId="592FF790" w14:textId="77777777" w:rsidR="00FE0282" w:rsidRPr="00FE0282" w:rsidRDefault="00FE0282" w:rsidP="00204765">
      <w:pPr>
        <w:contextualSpacing/>
      </w:pPr>
      <w:r w:rsidRPr="00FE0282">
        <w:t> </w:t>
      </w:r>
    </w:p>
    <w:p w14:paraId="20392256" w14:textId="77777777" w:rsidR="00FE0282" w:rsidRPr="00FE0282" w:rsidRDefault="00FE0282" w:rsidP="00204765">
      <w:pPr>
        <w:contextualSpacing/>
      </w:pPr>
      <w:proofErr w:type="spellStart"/>
      <w:proofErr w:type="gramStart"/>
      <w:r w:rsidRPr="00FE0282">
        <w:t>myObj</w:t>
      </w:r>
      <w:proofErr w:type="spellEnd"/>
      <w:r w:rsidRPr="00FE0282">
        <w:t>._</w:t>
      </w:r>
      <w:proofErr w:type="gramEnd"/>
      <w:r w:rsidRPr="00FE0282">
        <w:t>_proto__   </w:t>
      </w:r>
    </w:p>
    <w:p w14:paraId="4AE6FA9C" w14:textId="77777777" w:rsidR="00FE0282" w:rsidRPr="00FE0282" w:rsidRDefault="00FE0282" w:rsidP="00204765">
      <w:pPr>
        <w:contextualSpacing/>
      </w:pPr>
      <w:proofErr w:type="spellStart"/>
      <w:r w:rsidRPr="00FE0282">
        <w:t>Object.getPrototypeOf</w:t>
      </w:r>
      <w:proofErr w:type="spellEnd"/>
      <w:r w:rsidRPr="00FE0282">
        <w:t>(</w:t>
      </w:r>
      <w:proofErr w:type="spellStart"/>
      <w:r w:rsidRPr="00FE0282">
        <w:t>myObj</w:t>
      </w:r>
      <w:proofErr w:type="spellEnd"/>
      <w:r w:rsidRPr="00FE0282">
        <w:t>) </w:t>
      </w:r>
    </w:p>
    <w:p w14:paraId="1A290372" w14:textId="77777777" w:rsidR="00FE0282" w:rsidRPr="00FE0282" w:rsidRDefault="00FE0282" w:rsidP="00204765">
      <w:pPr>
        <w:contextualSpacing/>
      </w:pPr>
      <w:r w:rsidRPr="00FE0282">
        <w:t> </w:t>
      </w:r>
    </w:p>
    <w:p w14:paraId="3275FEE9" w14:textId="3FBD4482" w:rsidR="00FE0282" w:rsidRPr="00FE0282" w:rsidRDefault="00FE0282" w:rsidP="00204765">
      <w:pPr>
        <w:contextualSpacing/>
        <w:rPr>
          <w:lang w:val="en-IN"/>
        </w:rPr>
      </w:pPr>
      <w:r w:rsidRPr="00FE0282">
        <w:rPr>
          <w:noProof/>
          <w:lang w:val="en-IN"/>
        </w:rPr>
        <w:lastRenderedPageBreak/>
        <w:drawing>
          <wp:inline distT="0" distB="0" distL="0" distR="0" wp14:anchorId="160040AA" wp14:editId="07DCE156">
            <wp:extent cx="5943600" cy="5811520"/>
            <wp:effectExtent l="0" t="0" r="0" b="0"/>
            <wp:docPr id="1413145284" name="Picture 4" descr="In an object literal like { a: 1 , b: 2, &#10;c } i the value c (which has to be either null or &#10;another object) will become the t(Prot0type)) of the object represented by the literal, while the other &#10;keys like a and b will become the own properties Of the Object. This syntax reads very naturally, &#10;since ttPrototype)) is _just an &quot;internal property&quot; of the object. &#10;Here is what happens when trying to access a property: &#10;const o &#10;// _proto sets the [Prototype]). &#10;// as another object literal. &#10;—proto &#10;It&quot; s specified here &#10;// o. [[Prototype)J has properties b and c. &#10;// o. [t Prototype]] [ [Prototype)) is Object. prototype (we Wii ex lain &#10;// what that means later) . &#10;// Finally, o. [ [Prototype J J. [t Prototype JJ.[ [Prototyp?l! &#10;is &#10;7/ This is the end of the prototype chain, as nut &#10;// by definition, &#10;// Thus, the full &#10;console, iog(o.e); &#10;// Is there an 'a' &#10;has no ( [Prototype I J . &#10;prototype chain looks like; &#10;object , proto &#10;own property on 0? Yes, and i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n an object literal like { a: 1 , b: 2, &#10;c } i the value c (which has to be either null or &#10;another object) will become the t(Prot0type)) of the object represented by the literal, while the other &#10;keys like a and b will become the own properties Of the Object. This syntax reads very naturally, &#10;since ttPrototype)) is _just an &quot;internal property&quot; of the object. &#10;Here is what happens when trying to access a property: &#10;const o &#10;// _proto sets the [Prototype]). &#10;// as another object literal. &#10;—proto &#10;It&quot; s specified here &#10;// o. [[Prototype)J has properties b and c. &#10;// o. [t Prototype]] [ [Prototype)) is Object. prototype (we Wii ex lain &#10;// what that means later) . &#10;// Finally, o. [ [Prototype J J. [t Prototype JJ.[ [Prototyp?l! &#10;is &#10;7/ This is the end of the prototype chain, as nut &#10;// by definition, &#10;// Thus, the full &#10;console, iog(o.e); &#10;// Is there an 'a' &#10;has no ( [Prototype I J . &#10;prototype chain looks like; &#10;object , proto &#10;own property on 0? Yes, and its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1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109F5" w14:textId="77777777" w:rsidR="00FE0282" w:rsidRPr="00FE0282" w:rsidRDefault="00FE0282" w:rsidP="00204765">
      <w:pPr>
        <w:contextualSpacing/>
      </w:pPr>
      <w:r w:rsidRPr="00FE0282">
        <w:t> </w:t>
      </w:r>
    </w:p>
    <w:p w14:paraId="4FA7E9A0" w14:textId="77777777" w:rsidR="00FE0282" w:rsidRPr="00FE0282" w:rsidRDefault="00FE0282" w:rsidP="00204765">
      <w:pPr>
        <w:contextualSpacing/>
      </w:pPr>
      <w:r w:rsidRPr="00FE0282">
        <w:t xml:space="preserve">Explain Property </w:t>
      </w:r>
      <w:proofErr w:type="gramStart"/>
      <w:r w:rsidRPr="00FE0282">
        <w:t>shadowing ?</w:t>
      </w:r>
      <w:proofErr w:type="gramEnd"/>
      <w:r w:rsidRPr="00FE0282">
        <w:t> </w:t>
      </w:r>
    </w:p>
    <w:p w14:paraId="77BA6F12" w14:textId="77777777" w:rsidR="00FE0282" w:rsidRPr="00FE0282" w:rsidRDefault="00FE0282" w:rsidP="00204765">
      <w:pPr>
        <w:contextualSpacing/>
      </w:pPr>
      <w:r w:rsidRPr="00FE0282">
        <w:t>Refer below pic  </w:t>
      </w:r>
    </w:p>
    <w:p w14:paraId="4643FE79" w14:textId="7A125348" w:rsidR="00FE0282" w:rsidRPr="00FE0282" w:rsidRDefault="00FE0282" w:rsidP="00204765">
      <w:pPr>
        <w:contextualSpacing/>
        <w:rPr>
          <w:lang w:val="en-IN"/>
        </w:rPr>
      </w:pPr>
      <w:r w:rsidRPr="00FE0282">
        <w:rPr>
          <w:noProof/>
          <w:lang w:val="en-IN"/>
        </w:rPr>
        <w:lastRenderedPageBreak/>
        <w:drawing>
          <wp:inline distT="0" distB="0" distL="0" distR="0" wp14:anchorId="22BD77A7" wp14:editId="6424FD32">
            <wp:extent cx="5943600" cy="4746625"/>
            <wp:effectExtent l="0" t="0" r="0" b="0"/>
            <wp:docPr id="656046481" name="Picture 3" descr="console. log(o.a); // 1 &#10;// Is there an •a' own property on o? Yes y and its value i S 1. &#10;console. log(o.b); // 2 &#10;// Is there a • b' own property on o? Yes, &#10;// The prototype also has a 'b • property, &#10;// this is called Property Shadowing &#10;and its value is 2. &#10;but it's not visited. &#10;console. log(o.c); &#10;// Is there a •c' &#10;// Is there a •c • &#10;console. log(o.d); &#10;Is there a • d • &#10;Is there a 'd' &#10;own property on o? No, check its prototype. &#10;own property on o. [ [Prototype n ? Yes, its value is 4. &#10;// undefined &#10;own property on o? No, check its prototype &#10;oun property on o. [ [Prototype Il? No, check its prototype. &#10;o. [ (Prototype)]. [t Prototype]) is Object. prototype and &#10;there is no • d • property by default, check its prototype. &#10;o. [ [Prototype Jl. [ is null* stop searching, &#10;no property found, return undefined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onsole. log(o.a); // 1 &#10;// Is there an •a' own property on o? Yes y and its value i S 1. &#10;console. log(o.b); // 2 &#10;// Is there a • b' own property on o? Yes, &#10;// The prototype also has a 'b • property, &#10;// this is called Property Shadowing &#10;and its value is 2. &#10;but it's not visited. &#10;console. log(o.c); &#10;// Is there a •c' &#10;// Is there a •c • &#10;console. log(o.d); &#10;Is there a • d • &#10;Is there a 'd' &#10;own property on o? No, check its prototype. &#10;own property on o. [ [Prototype n ? Yes, its value is 4. &#10;// undefined &#10;own property on o? No, check its prototype &#10;oun property on o. [ [Prototype Il? No, check its prototype. &#10;o. [ (Prototype)]. [t Prototype]) is Object. prototype and &#10;there is no • d • property by default, check its prototype. &#10;o. [ [Prototype Jl. [ is null* stop searching, &#10;no property found, return undefined.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64864" w14:textId="77777777" w:rsidR="00FE0282" w:rsidRPr="00FE0282" w:rsidRDefault="00FE0282" w:rsidP="00204765">
      <w:pPr>
        <w:contextualSpacing/>
      </w:pPr>
      <w:r w:rsidRPr="00FE0282">
        <w:t> </w:t>
      </w:r>
    </w:p>
    <w:p w14:paraId="2808A393" w14:textId="4DB416F2" w:rsidR="00FE0282" w:rsidRDefault="00FE0282" w:rsidP="00204765">
      <w:pPr>
        <w:pStyle w:val="Heading4"/>
        <w:contextualSpacing/>
      </w:pPr>
      <w:bookmarkStart w:id="3" w:name="_Toc176077876"/>
      <w:r>
        <w:rPr>
          <w:lang w:val="en-GB"/>
        </w:rPr>
        <w:lastRenderedPageBreak/>
        <w:t xml:space="preserve">Define </w:t>
      </w:r>
      <w:r w:rsidRPr="00FE0282">
        <w:rPr>
          <w:lang w:val="en-GB"/>
        </w:rPr>
        <w:t>Property Shadowing / Method Overriding / Inheriting methods</w:t>
      </w:r>
      <w:bookmarkEnd w:id="3"/>
      <w:r w:rsidRPr="00FE0282">
        <w:rPr>
          <w:lang w:val="en-GB"/>
        </w:rPr>
        <w:t> </w:t>
      </w:r>
      <w:r w:rsidRPr="00FE0282">
        <w:t> </w:t>
      </w:r>
    </w:p>
    <w:p w14:paraId="2844DAEB" w14:textId="2DF7E9EB" w:rsidR="00FE0282" w:rsidRPr="00FE0282" w:rsidRDefault="00FE0282" w:rsidP="00204765">
      <w:pPr>
        <w:contextualSpacing/>
        <w:rPr>
          <w:lang w:val="en-IN"/>
        </w:rPr>
      </w:pPr>
      <w:r w:rsidRPr="00FE0282">
        <w:rPr>
          <w:noProof/>
          <w:lang w:val="en-IN"/>
        </w:rPr>
        <w:drawing>
          <wp:inline distT="0" distB="0" distL="0" distR="0" wp14:anchorId="67A4BBEC" wp14:editId="5DEB7BC4">
            <wp:extent cx="5943600" cy="7386955"/>
            <wp:effectExtent l="0" t="0" r="0" b="4445"/>
            <wp:docPr id="2098177251" name="Picture 8" descr="Const o { &#10;sets the (Prototype] J. &#10;// _ proto &#10;// as another object literal. &#10;—proto &#10;Its s specified here &#10;0.1 [Pg-ototype]] has -propertie9b and c. &#10;Object-prototype (we will explain &#10;MTMhat that means later) &#10;— //&amp;inally. o. [ [Prototype] is null. &#10;// This is the end of the prototype chains as null, &#10;// by definition $ _has no I [Prototype I J. &#10;// Thus * the full prototype chain looks like: &#10;- Object *prototype &#10;null &#10;console. log(o.a); // 1 &#10;// Is there an own property on o? Yes. &#10;console. log(o.b); // 2 &#10;// Is there a 'b' own property on o? Yes * &#10;// The prototype also has a i bi property * &#10;// This is called Property Shadowing &#10;and its value is &#10;and its value is 2. &#10;but it•s not visited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onst o { &#10;sets the (Prototype] J. &#10;// _ proto &#10;// as another object literal. &#10;—proto &#10;Its s specified here &#10;0.1 [Pg-ototype]] has -propertie9b and c. &#10;Object-prototype (we will explain &#10;MTMhat that means later) &#10;— //&amp;inally. o. [ [Prototype] is null. &#10;// This is the end of the prototype chains as null, &#10;// by definition $ _has no I [Prototype I J. &#10;// Thus * the full prototype chain looks like: &#10;- Object *prototype &#10;null &#10;console. log(o.a); // 1 &#10;// Is there an own property on o? Yes. &#10;console. log(o.b); // 2 &#10;// Is there a 'b' own property on o? Yes * &#10;// The prototype also has a i bi property * &#10;// This is called Property Shadowing &#10;and its value is &#10;and its value is 2. &#10;but it•s not visited.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8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F3F03" w14:textId="77777777" w:rsidR="00FE0282" w:rsidRPr="00FE0282" w:rsidRDefault="00FE0282" w:rsidP="00204765">
      <w:pPr>
        <w:contextualSpacing/>
        <w:rPr>
          <w:lang w:val="en-GB"/>
        </w:rPr>
      </w:pPr>
      <w:r w:rsidRPr="00FE0282">
        <w:rPr>
          <w:lang w:val="en-GB"/>
        </w:rPr>
        <w:t> </w:t>
      </w:r>
    </w:p>
    <w:p w14:paraId="36714788" w14:textId="77777777" w:rsidR="00FE0282" w:rsidRPr="00FE0282" w:rsidRDefault="00FE0282" w:rsidP="00204765">
      <w:pPr>
        <w:contextualSpacing/>
        <w:rPr>
          <w:lang w:val="en-GB"/>
        </w:rPr>
      </w:pPr>
      <w:r w:rsidRPr="00FE0282">
        <w:rPr>
          <w:lang w:val="en-GB"/>
        </w:rPr>
        <w:t>In JavaScript any function can be added to an object in the form of a property.  </w:t>
      </w:r>
    </w:p>
    <w:p w14:paraId="32D2068C" w14:textId="77777777" w:rsidR="00FE0282" w:rsidRPr="00FE0282" w:rsidRDefault="00FE0282" w:rsidP="00204765">
      <w:pPr>
        <w:contextualSpacing/>
        <w:rPr>
          <w:lang w:val="en-GB"/>
        </w:rPr>
      </w:pPr>
      <w:r w:rsidRPr="00FE0282">
        <w:rPr>
          <w:lang w:val="en-GB"/>
        </w:rPr>
        <w:lastRenderedPageBreak/>
        <w:t> </w:t>
      </w:r>
    </w:p>
    <w:p w14:paraId="3E51F00B" w14:textId="6FF60D13" w:rsidR="00FE0282" w:rsidRPr="00FE0282" w:rsidRDefault="00FE0282" w:rsidP="00204765">
      <w:pPr>
        <w:contextualSpacing/>
        <w:rPr>
          <w:lang w:val="en-GB"/>
        </w:rPr>
      </w:pPr>
      <w:r w:rsidRPr="00FE0282">
        <w:rPr>
          <w:lang w:val="en-GB"/>
        </w:rPr>
        <w:t>And inherited function acts just as any other property, including property shadowing as shown above, in this case a form of method overriding.  </w:t>
      </w:r>
    </w:p>
    <w:p w14:paraId="68729EE6" w14:textId="77777777" w:rsidR="00FE0282" w:rsidRPr="00FE0282" w:rsidRDefault="00FE0282" w:rsidP="00204765">
      <w:pPr>
        <w:contextualSpacing/>
        <w:rPr>
          <w:lang w:val="en-GB"/>
        </w:rPr>
      </w:pPr>
      <w:r w:rsidRPr="00FE0282">
        <w:rPr>
          <w:lang w:val="en-GB"/>
        </w:rPr>
        <w:t> </w:t>
      </w:r>
    </w:p>
    <w:p w14:paraId="1046D3A5" w14:textId="727B7BAF" w:rsidR="00FE0282" w:rsidRPr="00FE0282" w:rsidRDefault="00FE0282" w:rsidP="00204765">
      <w:pPr>
        <w:contextualSpacing/>
        <w:rPr>
          <w:lang w:val="en-IN"/>
        </w:rPr>
      </w:pPr>
      <w:r w:rsidRPr="00FE0282">
        <w:rPr>
          <w:noProof/>
          <w:lang w:val="en-IN"/>
        </w:rPr>
        <w:drawing>
          <wp:inline distT="0" distB="0" distL="0" distR="0" wp14:anchorId="35CA2D9E" wp14:editId="2D1DFCE4">
            <wp:extent cx="5943600" cy="6394450"/>
            <wp:effectExtent l="0" t="0" r="0" b="6350"/>
            <wp:docPr id="53671012" name="Picture 7" descr="When an inherited function is executed, the value of this points to the inheriting object, not to the &#10;prototype object where the function is an own property. &#10;JS &#10;const parent = &#10;: V value: 2, &#10;imethod() { &#10;return thi . value:Ä 1; &#10;-console. //F3 &#10;'this' refers to parent &#10;// When calling parent method in this case, &#10;// child is an, object that inher$si from: parent &#10;Æonst child = { &#10;parent, &#10;proto &#10;console. / / 3' &#10;refers to child. &#10;hi &#10;// When child .method &#10;// So when child inherits the method of parent, &#10;// The property 'value Y 'is i sought: on c Ild• However, since child &#10;// doesn't have an own proper-it} clallled ! 'value •s the property •is &#10;// found on the [ [Prototype]), which is parent. value. &#10;child . value = 4; // assign the value 4 to the &#10;// This shadows the 'value' property on parent. &#10;// The child object now looks _like: &#10;// { value: 4, _proto &#10;console. log(child -method()); // 5 &#10;// Since child now has -the •value' property y V this. value e means &#10;// child value instea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When an inherited function is executed, the value of this points to the inheriting object, not to the &#10;prototype object where the function is an own property. &#10;JS &#10;const parent = &#10;: V value: 2, &#10;imethod() { &#10;return thi . value:Ä 1; &#10;-console. //F3 &#10;'this' refers to parent &#10;// When calling parent method in this case, &#10;// child is an, object that inher$si from: parent &#10;Æonst child = { &#10;parent, &#10;proto &#10;console. / / 3' &#10;refers to child. &#10;hi &#10;// When child .method &#10;// So when child inherits the method of parent, &#10;// The property 'value Y 'is i sought: on c Ild• However, since child &#10;// doesn't have an own proper-it} clallled ! 'value •s the property •is &#10;// found on the [ [Prototype]), which is parent. value. &#10;child . value = 4; // assign the value 4 to the &#10;// This shadows the 'value' property on parent. &#10;// The child object now looks _like: &#10;// { value: 4, _proto &#10;console. log(child -method()); // 5 &#10;// Since child now has -the •value' property y V this. value e means &#10;// child value instead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9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1E9C" w14:textId="77777777" w:rsidR="00FE0282" w:rsidRPr="00FE0282" w:rsidRDefault="00FE0282" w:rsidP="00204765">
      <w:pPr>
        <w:contextualSpacing/>
      </w:pPr>
      <w:r w:rsidRPr="00FE0282">
        <w:t> </w:t>
      </w:r>
    </w:p>
    <w:p w14:paraId="1E6C4062" w14:textId="5F1B1D7B" w:rsidR="00FE0282" w:rsidRDefault="00FE0282" w:rsidP="00204765">
      <w:pPr>
        <w:pStyle w:val="Heading4"/>
        <w:contextualSpacing/>
      </w:pPr>
      <w:bookmarkStart w:id="4" w:name="_Toc176077877"/>
      <w:r w:rsidRPr="00FE0282">
        <w:rPr>
          <w:lang w:val="en-GB"/>
        </w:rPr>
        <w:t>Practical example of Prototype</w:t>
      </w:r>
      <w:bookmarkEnd w:id="4"/>
      <w:r w:rsidRPr="00FE0282">
        <w:t> </w:t>
      </w:r>
    </w:p>
    <w:p w14:paraId="216E4FB5" w14:textId="77777777" w:rsidR="00FE0282" w:rsidRPr="00FE0282" w:rsidRDefault="00FE0282" w:rsidP="00204765">
      <w:pPr>
        <w:numPr>
          <w:ilvl w:val="0"/>
          <w:numId w:val="34"/>
        </w:numPr>
        <w:contextualSpacing/>
        <w:rPr>
          <w:lang w:val="en-GB"/>
        </w:rPr>
      </w:pPr>
      <w:r w:rsidRPr="00FE0282">
        <w:rPr>
          <w:lang w:val="en-GB"/>
        </w:rPr>
        <w:t>Construction function (not class based but function based)  </w:t>
      </w:r>
    </w:p>
    <w:p w14:paraId="1FF49C90" w14:textId="77777777" w:rsidR="00FE0282" w:rsidRPr="00FE0282" w:rsidRDefault="00FE0282" w:rsidP="00204765">
      <w:pPr>
        <w:contextualSpacing/>
        <w:rPr>
          <w:lang w:val="en-GB"/>
        </w:rPr>
      </w:pPr>
      <w:r w:rsidRPr="00FE0282">
        <w:rPr>
          <w:lang w:val="en-GB"/>
        </w:rPr>
        <w:lastRenderedPageBreak/>
        <w:t> </w:t>
      </w:r>
    </w:p>
    <w:p w14:paraId="0626F092" w14:textId="4EBCF12E" w:rsidR="00FE0282" w:rsidRPr="00FE0282" w:rsidRDefault="00FE0282" w:rsidP="00204765">
      <w:pPr>
        <w:contextualSpacing/>
        <w:rPr>
          <w:lang w:val="en-IN"/>
        </w:rPr>
      </w:pPr>
      <w:r w:rsidRPr="00FE0282">
        <w:rPr>
          <w:noProof/>
          <w:lang w:val="en-IN"/>
        </w:rPr>
        <w:drawing>
          <wp:inline distT="0" distB="0" distL="0" distR="0" wp14:anchorId="75A25221" wp14:editId="01846254">
            <wp:extent cx="5943600" cy="7225665"/>
            <wp:effectExtent l="0" t="0" r="0" b="0"/>
            <wp:docPr id="1684335740" name="Picture 18" descr="Constructors &#10;The power of prototypes is that We can reuse a set of properties if they should be present on every &#10;instance especially for methods, Suppose we are to create a series of boxes, where each box is an &#10;object that contains a value which can be accessed through a getvalue function. A naive &#10;implementation would be: &#10;const boxes &#10;{ value: 1, getvalue() { return this.value; &#10;{ value: 2, getvalue() return this.value; &#10;{ value: 3, getvalue() return thinvalue; &#10;This is subpart because each instance has its own function property that does the same thing, which &#10;is redundant and unnecessary:lnstead, we can move getvalue to the l[PrototypeJJ of all boxes: &#10;as &#10;•const boxprctctype — &#10;this. value* &#10;const boxes — [ &#10;{ 19 __„prcto &#10;{ __prctc &#10;{ value; .33 _protc &#10;boxprototype &#10;boxprototype &#10;This way, all boxes' getvalue method will refer to the same function, lowering memory usage. &#10;However, manually binding the __proto for every object creation is still very inconvenient. This is &#10;when we would use a constructor function, which automatically sets the ((Prototype)J for every &#10;object manufactured, Constructors are functions called with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onstructors &#10;The power of prototypes is that We can reuse a set of properties if they should be present on every &#10;instance especially for methods, Suppose we are to create a series of boxes, where each box is an &#10;object that contains a value which can be accessed through a getvalue function. A naive &#10;implementation would be: &#10;const boxes &#10;{ value: 1, getvalue() { return this.value; &#10;{ value: 2, getvalue() return this.value; &#10;{ value: 3, getvalue() return thinvalue; &#10;This is subpart because each instance has its own function property that does the same thing, which &#10;is redundant and unnecessary:lnstead, we can move getvalue to the l[PrototypeJJ of all boxes: &#10;as &#10;•const boxprctctype — &#10;this. value* &#10;const boxes — [ &#10;{ 19 __„prcto &#10;{ __prctc &#10;{ value; .33 _protc &#10;boxprototype &#10;boxprototype &#10;This way, all boxes' getvalue method will refer to the same function, lowering memory usage. &#10;However, manually binding the __proto for every object creation is still very inconvenient. This is &#10;when we would use a constructor function, which automatically sets the ((Prototype)J for every &#10;object manufactured, Constructors are functions called with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2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7C39E" w14:textId="77777777" w:rsidR="00FE0282" w:rsidRPr="00FE0282" w:rsidRDefault="00FE0282" w:rsidP="00204765">
      <w:pPr>
        <w:contextualSpacing/>
        <w:rPr>
          <w:lang w:val="en-GB"/>
        </w:rPr>
      </w:pPr>
      <w:r w:rsidRPr="00FE0282">
        <w:rPr>
          <w:lang w:val="en-GB"/>
        </w:rPr>
        <w:t> </w:t>
      </w:r>
    </w:p>
    <w:p w14:paraId="3C484F2D" w14:textId="7DCF9313" w:rsidR="00FE0282" w:rsidRPr="00FE0282" w:rsidRDefault="00FE0282" w:rsidP="00204765">
      <w:pPr>
        <w:contextualSpacing/>
        <w:rPr>
          <w:lang w:val="en-IN"/>
        </w:rPr>
      </w:pPr>
      <w:r w:rsidRPr="00FE0282">
        <w:rPr>
          <w:noProof/>
          <w:lang w:val="en-IN"/>
        </w:rPr>
        <w:lastRenderedPageBreak/>
        <w:drawing>
          <wp:inline distT="0" distB="0" distL="0" distR="0" wp14:anchorId="6F35A4E3" wp14:editId="46531EC0">
            <wp:extent cx="5943600" cy="4449445"/>
            <wp:effectExtent l="0" t="0" r="0" b="8255"/>
            <wp:docPr id="1226195113" name="Picture 17" descr="// A constructor function &#10;function Box(value) { &#10;this.value value; &#10;// Properties all boxes created fron the Bcx.() constructor &#10;// will have &#10;Box-prototype.getVa1ue = function ( ) { &#10;return this,value; &#10;const boxes &#10;. = [new Box(l), new nel*l &#10;We say that new Box(l), is an cr ated from the Box constructorfunction, Box.prototype is not &#10;much different from the have the constructor's &#10;tha Object.gétpödkdtyééof(new . &#10;property as its [IPrototype]Y &#10;the &#10;constructor. prototype by default sasoone &#10;-constructor function -itself that is, Box, prototype. constructor —e BomÄhisallowsone to access the &#10;originalzonstructor from any instan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// A constructor function &#10;function Box(value) { &#10;this.value value; &#10;// Properties all boxes created fron the Bcx.() constructor &#10;// will have &#10;Box-prototype.getVa1ue = function ( ) { &#10;return this,value; &#10;const boxes &#10;. = [new Box(l), new nel*l &#10;We say that new Box(l), is an cr ated from the Box constructorfunction, Box.prototype is not &#10;much different from the have the constructor's &#10;tha Object.gétpödkdtyééof(new . &#10;property as its [IPrototype]Y &#10;the &#10;constructor. prototype by default sasoone &#10;-constructor function -itself that is, Box, prototype. constructor —e BomÄhisallowsone to access the &#10;originalzonstructor from any instance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255D4" w14:textId="77777777" w:rsidR="00FE0282" w:rsidRPr="00FE0282" w:rsidRDefault="00FE0282" w:rsidP="00204765">
      <w:pPr>
        <w:contextualSpacing/>
        <w:rPr>
          <w:lang w:val="en-GB"/>
        </w:rPr>
      </w:pPr>
      <w:r w:rsidRPr="00FE0282">
        <w:rPr>
          <w:lang w:val="en-GB"/>
        </w:rPr>
        <w:t> </w:t>
      </w:r>
    </w:p>
    <w:p w14:paraId="03736FC0" w14:textId="15F9CCDF" w:rsidR="00FE0282" w:rsidRPr="00FE0282" w:rsidRDefault="00FE0282" w:rsidP="00204765">
      <w:pPr>
        <w:contextualSpacing/>
        <w:rPr>
          <w:lang w:val="en-IN"/>
        </w:rPr>
      </w:pPr>
      <w:r w:rsidRPr="00FE0282">
        <w:rPr>
          <w:noProof/>
          <w:lang w:val="en-IN"/>
        </w:rPr>
        <w:lastRenderedPageBreak/>
        <w:drawing>
          <wp:inline distT="0" distB="0" distL="0" distR="0" wp14:anchorId="78037DB1" wp14:editId="6BED9F01">
            <wp:extent cx="5943600" cy="3806190"/>
            <wp:effectExtent l="0" t="0" r="0" b="3810"/>
            <wp:docPr id="389353371" name="Picture 16" descr="Because Box. prototype references the same object as the [ [Prototype] J of all instances, we can &#10;change the behavior of all instances by mutating Box.prototype . &#10;function Box(value) { &#10;this-value = value; &#10;Box.prototype.getvalue = function ( ) { &#10;return +his.valuej &#10;const box = new Box(l); &#10;// A mutate Bok .prototype after 'an 'instance has already been created &#10;kunction '(b { &#10;Box.prototype .getvalue - &#10;return 'this .value + 1; &#10;box.getvalue(); -//: 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Because Box. prototype references the same object as the [ [Prototype] J of all instances, we can &#10;change the behavior of all instances by mutating Box.prototype . &#10;function Box(value) { &#10;this-value = value; &#10;Box.prototype.getvalue = function ( ) { &#10;return +his.valuej &#10;const box = new Box(l); &#10;// A mutate Bok .prototype after 'an 'instance has already been created &#10;kunction '(b { &#10;Box.prototype .getvalue - &#10;return 'this .value + 1; &#10;box.getvalue(); -//: 2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2C208" w14:textId="77777777" w:rsidR="00FE0282" w:rsidRPr="00FE0282" w:rsidRDefault="00FE0282" w:rsidP="00204765">
      <w:pPr>
        <w:contextualSpacing/>
        <w:rPr>
          <w:lang w:val="en-GB"/>
        </w:rPr>
      </w:pPr>
      <w:r w:rsidRPr="00FE0282">
        <w:rPr>
          <w:lang w:val="en-GB"/>
        </w:rPr>
        <w:t> </w:t>
      </w:r>
    </w:p>
    <w:p w14:paraId="5F2AB054" w14:textId="77777777" w:rsidR="00FE0282" w:rsidRPr="00FE0282" w:rsidRDefault="00FE0282" w:rsidP="00204765">
      <w:pPr>
        <w:numPr>
          <w:ilvl w:val="0"/>
          <w:numId w:val="35"/>
        </w:numPr>
        <w:contextualSpacing/>
        <w:rPr>
          <w:lang w:val="en-GB"/>
        </w:rPr>
      </w:pPr>
      <w:r w:rsidRPr="00FE0282">
        <w:rPr>
          <w:lang w:val="en-GB"/>
        </w:rPr>
        <w:t>Code quiz for prototypes  </w:t>
      </w:r>
    </w:p>
    <w:p w14:paraId="03BB7770" w14:textId="515BF4D6" w:rsidR="00FE0282" w:rsidRPr="00FE0282" w:rsidRDefault="00FE0282" w:rsidP="00204765">
      <w:pPr>
        <w:numPr>
          <w:ilvl w:val="0"/>
          <w:numId w:val="35"/>
        </w:numPr>
        <w:contextualSpacing/>
        <w:rPr>
          <w:lang w:val="en-IN"/>
        </w:rPr>
      </w:pPr>
      <w:r w:rsidRPr="00FE0282">
        <w:rPr>
          <w:noProof/>
          <w:lang w:val="en-IN"/>
        </w:rPr>
        <w:lastRenderedPageBreak/>
        <w:drawing>
          <wp:inline distT="0" distB="0" distL="0" distR="0" wp14:anchorId="38F9D86D" wp14:editId="68B05FE6">
            <wp:extent cx="5943600" cy="4083050"/>
            <wp:effectExtent l="0" t="0" r="0" b="0"/>
            <wp:docPr id="236013263" name="Picture 15" descr="It may be interesting to note that due to historicai reasons, some built-in constructors' prototype &#10;property are instances themselves. For example, Number.prototype is a number Oi Array.prototype is &#10;an empty array, and RegExp.prototype is , &#10;as &#10;Number, prototype + 1; // 1 &#10;Array x + 1); // [l &#10;String. prototype + &quot;a&quot;; &#10;RegExp.prototype.source; // &quot; &#10;Function. prototype(); // Function.prototype is a no-op function by itself &#10;However, this is not the case for user-defined constructors, nor for modern constructors like Map . &#10;I/ Uncaught 'TyÉEIT &#10;ömpat\i.b le i Map. prototyp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It may be interesting to note that due to historicai reasons, some built-in constructors' prototype &#10;property are instances themselves. For example, Number.prototype is a number Oi Array.prototype is &#10;an empty array, and RegExp.prototype is , &#10;as &#10;Number, prototype + 1; // 1 &#10;Array x + 1); // [l &#10;String. prototype + &quot;a&quot;; &#10;RegExp.prototype.source; // &quot; &#10;Function. prototype(); // Function.prototype is a no-op function by itself &#10;However, this is not the case for user-defined constructors, nor for modern constructors like Map . &#10;I/ Uncaught 'TyÉEIT &#10;ömpat\i.b le i Map. prototype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1ACE6" w14:textId="77777777" w:rsidR="00FE0282" w:rsidRPr="00FE0282" w:rsidRDefault="00FE0282" w:rsidP="00204765">
      <w:pPr>
        <w:contextualSpacing/>
        <w:rPr>
          <w:lang w:val="en-GB"/>
        </w:rPr>
      </w:pPr>
      <w:r w:rsidRPr="00FE0282">
        <w:rPr>
          <w:lang w:val="en-GB"/>
        </w:rPr>
        <w:t> </w:t>
      </w:r>
    </w:p>
    <w:p w14:paraId="71B2C9A5" w14:textId="4FE26EC3" w:rsidR="00FE0282" w:rsidRPr="00FE0282" w:rsidRDefault="00FE0282" w:rsidP="00204765">
      <w:pPr>
        <w:contextualSpacing/>
        <w:rPr>
          <w:lang w:val="en-IN"/>
        </w:rPr>
      </w:pPr>
      <w:r w:rsidRPr="00FE0282">
        <w:rPr>
          <w:noProof/>
          <w:lang w:val="en-IN"/>
        </w:rPr>
        <w:lastRenderedPageBreak/>
        <w:drawing>
          <wp:inline distT="0" distB="0" distL="0" distR="0" wp14:anchorId="63F0A171" wp14:editId="0382E6F1">
            <wp:extent cx="5759450" cy="8229600"/>
            <wp:effectExtent l="0" t="0" r="0" b="0"/>
            <wp:docPr id="10881345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EB3D4" w14:textId="77777777" w:rsidR="00FE0282" w:rsidRPr="00FE0282" w:rsidRDefault="00FE0282" w:rsidP="00204765">
      <w:pPr>
        <w:contextualSpacing/>
        <w:rPr>
          <w:lang w:val="en-GB"/>
        </w:rPr>
      </w:pPr>
      <w:r w:rsidRPr="00FE0282">
        <w:rPr>
          <w:lang w:val="en-GB"/>
        </w:rPr>
        <w:lastRenderedPageBreak/>
        <w:t> </w:t>
      </w:r>
    </w:p>
    <w:p w14:paraId="4A75B3A4" w14:textId="77777777" w:rsidR="00FE0282" w:rsidRPr="00FE0282" w:rsidRDefault="00FE0282" w:rsidP="00204765">
      <w:pPr>
        <w:contextualSpacing/>
        <w:rPr>
          <w:lang w:val="en-GB"/>
        </w:rPr>
      </w:pPr>
      <w:r w:rsidRPr="00FE0282">
        <w:rPr>
          <w:lang w:val="en-GB"/>
        </w:rPr>
        <w:t> </w:t>
      </w:r>
    </w:p>
    <w:p w14:paraId="5CBC118E" w14:textId="34A75F4C" w:rsidR="00FE0282" w:rsidRDefault="00FE0282" w:rsidP="00204765">
      <w:pPr>
        <w:pStyle w:val="Heading4"/>
        <w:contextualSpacing/>
        <w:rPr>
          <w:lang w:val="en-GB"/>
        </w:rPr>
      </w:pPr>
      <w:bookmarkStart w:id="5" w:name="_Toc176077878"/>
      <w:r w:rsidRPr="00FE0282">
        <w:rPr>
          <w:lang w:val="en-GB"/>
        </w:rPr>
        <w:t>Playing with prototype chains</w:t>
      </w:r>
      <w:bookmarkEnd w:id="5"/>
    </w:p>
    <w:p w14:paraId="20D43A36" w14:textId="77777777" w:rsidR="00FE0282" w:rsidRPr="00FE0282" w:rsidRDefault="00FE0282" w:rsidP="00204765">
      <w:pPr>
        <w:contextualSpacing/>
        <w:rPr>
          <w:lang w:val="en-GB"/>
        </w:rPr>
      </w:pPr>
      <w:r w:rsidRPr="00FE0282">
        <w:rPr>
          <w:lang w:val="en-GB"/>
        </w:rPr>
        <w:t>Different ways of creating and mutating prototype chains  </w:t>
      </w:r>
    </w:p>
    <w:p w14:paraId="08C9E50A" w14:textId="77777777" w:rsidR="00FE0282" w:rsidRPr="00FE0282" w:rsidRDefault="00FE0282" w:rsidP="00204765">
      <w:pPr>
        <w:contextualSpacing/>
        <w:rPr>
          <w:lang w:val="en-GB"/>
        </w:rPr>
      </w:pPr>
      <w:r w:rsidRPr="00FE0282">
        <w:rPr>
          <w:lang w:val="en-GB"/>
        </w:rPr>
        <w:t> </w:t>
      </w:r>
    </w:p>
    <w:p w14:paraId="446465AF" w14:textId="63AE490F" w:rsidR="00FE0282" w:rsidRPr="00FE0282" w:rsidRDefault="00FE0282" w:rsidP="00204765">
      <w:pPr>
        <w:contextualSpacing/>
        <w:rPr>
          <w:lang w:val="en-IN"/>
        </w:rPr>
      </w:pPr>
      <w:r w:rsidRPr="00FE0282">
        <w:rPr>
          <w:noProof/>
          <w:lang w:val="en-IN"/>
        </w:rPr>
        <w:lastRenderedPageBreak/>
        <w:drawing>
          <wp:inline distT="0" distB="0" distL="0" distR="0" wp14:anchorId="4A141D57" wp14:editId="37E83E64">
            <wp:extent cx="5943600" cy="7431405"/>
            <wp:effectExtent l="0" t="0" r="0" b="0"/>
            <wp:docPr id="180013419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3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DB520" w14:textId="77777777" w:rsidR="00FE0282" w:rsidRPr="00FE0282" w:rsidRDefault="00FE0282" w:rsidP="00204765">
      <w:pPr>
        <w:contextualSpacing/>
        <w:rPr>
          <w:lang w:val="en-GB"/>
        </w:rPr>
      </w:pPr>
      <w:r w:rsidRPr="00FE0282">
        <w:rPr>
          <w:lang w:val="en-GB"/>
        </w:rPr>
        <w:t> </w:t>
      </w:r>
    </w:p>
    <w:p w14:paraId="6F3A828F" w14:textId="29294CE5" w:rsidR="00FE0282" w:rsidRPr="00FE0282" w:rsidRDefault="00FE0282" w:rsidP="00204765">
      <w:pPr>
        <w:contextualSpacing/>
        <w:rPr>
          <w:lang w:val="en-IN"/>
        </w:rPr>
      </w:pPr>
      <w:r w:rsidRPr="00FE0282">
        <w:rPr>
          <w:noProof/>
          <w:lang w:val="en-IN"/>
        </w:rPr>
        <w:lastRenderedPageBreak/>
        <w:drawing>
          <wp:inline distT="0" distB="0" distL="0" distR="0" wp14:anchorId="00B67F68" wp14:editId="722C50EB">
            <wp:extent cx="5943600" cy="4445635"/>
            <wp:effectExtent l="0" t="0" r="0" b="0"/>
            <wp:docPr id="3846906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FA468" w14:textId="77777777" w:rsidR="00FE0282" w:rsidRPr="00FE0282" w:rsidRDefault="00FE0282" w:rsidP="00204765">
      <w:pPr>
        <w:contextualSpacing/>
        <w:rPr>
          <w:lang w:val="en-GB"/>
        </w:rPr>
      </w:pPr>
      <w:r w:rsidRPr="00FE0282">
        <w:rPr>
          <w:lang w:val="en-GB"/>
        </w:rPr>
        <w:t> </w:t>
      </w:r>
    </w:p>
    <w:p w14:paraId="1742F862" w14:textId="454AFD9F" w:rsidR="00FE0282" w:rsidRPr="00FE0282" w:rsidRDefault="00FE0282" w:rsidP="00204765">
      <w:pPr>
        <w:contextualSpacing/>
        <w:rPr>
          <w:lang w:val="en-IN"/>
        </w:rPr>
      </w:pPr>
      <w:r w:rsidRPr="00FE0282">
        <w:rPr>
          <w:noProof/>
          <w:lang w:val="en-IN"/>
        </w:rPr>
        <w:lastRenderedPageBreak/>
        <w:drawing>
          <wp:inline distT="0" distB="0" distL="0" distR="0" wp14:anchorId="7442625D" wp14:editId="5E7EE604">
            <wp:extent cx="5943600" cy="7665085"/>
            <wp:effectExtent l="0" t="0" r="0" b="0"/>
            <wp:docPr id="123480945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6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F8FD4" w14:textId="77777777" w:rsidR="00FE0282" w:rsidRPr="00FE0282" w:rsidRDefault="00FE0282" w:rsidP="00204765">
      <w:pPr>
        <w:contextualSpacing/>
        <w:rPr>
          <w:lang w:val="en-GB"/>
        </w:rPr>
      </w:pPr>
      <w:r w:rsidRPr="00FE0282">
        <w:rPr>
          <w:lang w:val="en-GB"/>
        </w:rPr>
        <w:t> </w:t>
      </w:r>
    </w:p>
    <w:p w14:paraId="447DBC1D" w14:textId="4C92F1A7" w:rsidR="00FE0282" w:rsidRPr="00FE0282" w:rsidRDefault="00FE0282" w:rsidP="00204765">
      <w:pPr>
        <w:contextualSpacing/>
        <w:rPr>
          <w:lang w:val="en-IN"/>
        </w:rPr>
      </w:pPr>
      <w:r w:rsidRPr="00FE0282">
        <w:rPr>
          <w:noProof/>
          <w:lang w:val="en-IN"/>
        </w:rPr>
        <w:lastRenderedPageBreak/>
        <w:drawing>
          <wp:inline distT="0" distB="0" distL="0" distR="0" wp14:anchorId="31C482B9" wp14:editId="0A507B32">
            <wp:extent cx="5943600" cy="5377815"/>
            <wp:effectExtent l="0" t="0" r="0" b="0"/>
            <wp:docPr id="76172068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7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6875E" w14:textId="77777777" w:rsidR="00FE0282" w:rsidRPr="00FE0282" w:rsidRDefault="00FE0282" w:rsidP="00204765">
      <w:pPr>
        <w:contextualSpacing/>
        <w:rPr>
          <w:lang w:val="en-GB"/>
        </w:rPr>
      </w:pPr>
      <w:r w:rsidRPr="00FE0282">
        <w:rPr>
          <w:lang w:val="en-GB"/>
        </w:rPr>
        <w:t> </w:t>
      </w:r>
    </w:p>
    <w:p w14:paraId="5DA3EB07" w14:textId="06EDD1A5" w:rsidR="00FE0282" w:rsidRPr="00FE0282" w:rsidRDefault="00FE0282" w:rsidP="00204765">
      <w:pPr>
        <w:contextualSpacing/>
        <w:rPr>
          <w:lang w:val="en-IN"/>
        </w:rPr>
      </w:pPr>
      <w:r w:rsidRPr="00FE0282">
        <w:rPr>
          <w:noProof/>
          <w:lang w:val="en-IN"/>
        </w:rPr>
        <w:lastRenderedPageBreak/>
        <w:drawing>
          <wp:inline distT="0" distB="0" distL="0" distR="0" wp14:anchorId="5AD7B8AA" wp14:editId="5C175A3E">
            <wp:extent cx="5943600" cy="6696710"/>
            <wp:effectExtent l="0" t="0" r="0" b="8890"/>
            <wp:docPr id="37984958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9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C4920" w14:textId="77777777" w:rsidR="00FE0282" w:rsidRPr="00FE0282" w:rsidRDefault="00FE0282" w:rsidP="00204765">
      <w:pPr>
        <w:contextualSpacing/>
        <w:rPr>
          <w:lang w:val="en-GB"/>
        </w:rPr>
      </w:pPr>
      <w:r w:rsidRPr="00FE0282">
        <w:rPr>
          <w:lang w:val="en-GB"/>
        </w:rPr>
        <w:t> </w:t>
      </w:r>
    </w:p>
    <w:p w14:paraId="0A1EFF77" w14:textId="14D13984" w:rsidR="00313AAE" w:rsidRDefault="00313AAE" w:rsidP="00204765">
      <w:pPr>
        <w:pStyle w:val="Heading4"/>
        <w:contextualSpacing/>
      </w:pPr>
      <w:r>
        <w:t>Explain stack, queue and event loop in JS with example</w:t>
      </w:r>
    </w:p>
    <w:p w14:paraId="1E643F30" w14:textId="37BC7B0C" w:rsidR="00313AAE" w:rsidRDefault="00313AAE" w:rsidP="00583B74">
      <w:pPr>
        <w:contextualSpacing/>
      </w:pPr>
      <w:r>
        <w:t>Refer from 12:15 to 16:13</w:t>
      </w:r>
    </w:p>
    <w:p w14:paraId="611BB4AE" w14:textId="75CFD99B" w:rsidR="00313AAE" w:rsidRDefault="00313AAE" w:rsidP="00583B74">
      <w:pPr>
        <w:contextualSpacing/>
      </w:pPr>
      <w:hyperlink r:id="rId26" w:history="1">
        <w:r w:rsidRPr="00DA6550">
          <w:rPr>
            <w:rStyle w:val="Hyperlink"/>
          </w:rPr>
          <w:t>https://www.youtube.com/watch?v=8aGhZQkoFbQ</w:t>
        </w:r>
      </w:hyperlink>
    </w:p>
    <w:p w14:paraId="46C21139" w14:textId="77777777" w:rsidR="00313AAE" w:rsidRPr="00313AAE" w:rsidRDefault="00313AAE" w:rsidP="00583B74">
      <w:pPr>
        <w:contextualSpacing/>
      </w:pPr>
    </w:p>
    <w:p w14:paraId="54F1542C" w14:textId="77777777" w:rsidR="00FE0282" w:rsidRPr="00313AAE" w:rsidRDefault="00FE0282" w:rsidP="00583B74">
      <w:pPr>
        <w:contextualSpacing/>
      </w:pPr>
    </w:p>
    <w:p w14:paraId="7088D380" w14:textId="77777777" w:rsidR="00204765" w:rsidRDefault="00204765" w:rsidP="00204765">
      <w:pPr>
        <w:pStyle w:val="Heading2"/>
        <w:contextualSpacing/>
      </w:pPr>
      <w:bookmarkStart w:id="6" w:name="_Toc176077872"/>
      <w:r w:rsidRPr="00161CFA">
        <w:rPr>
          <w:lang w:val="en-GB"/>
        </w:rPr>
        <w:lastRenderedPageBreak/>
        <w:t>What is ECMAScript</w:t>
      </w:r>
      <w:bookmarkEnd w:id="6"/>
    </w:p>
    <w:p w14:paraId="1B3D21EE" w14:textId="77777777" w:rsidR="00204765" w:rsidRDefault="00204765" w:rsidP="00204765">
      <w:pPr>
        <w:pStyle w:val="Heading2"/>
        <w:contextualSpacing/>
      </w:pPr>
      <w:bookmarkStart w:id="7" w:name="_Toc176077871"/>
      <w:r w:rsidRPr="00161CFA">
        <w:rPr>
          <w:lang w:val="en-GB"/>
        </w:rPr>
        <w:t>What is JavaScript</w:t>
      </w:r>
      <w:bookmarkEnd w:id="7"/>
      <w:r w:rsidRPr="00161CFA">
        <w:rPr>
          <w:lang w:val="en-GB"/>
        </w:rPr>
        <w:t> </w:t>
      </w:r>
      <w:r w:rsidRPr="00161CFA">
        <w:t> </w:t>
      </w:r>
    </w:p>
    <w:p w14:paraId="0818EDF0" w14:textId="658C2D6F" w:rsidR="00FE0282" w:rsidRPr="00076DBE" w:rsidRDefault="00204765" w:rsidP="00076DBE">
      <w:pPr>
        <w:contextualSpacing/>
        <w:rPr>
          <w:lang w:val="en-IN"/>
        </w:rPr>
      </w:pPr>
      <w:bookmarkStart w:id="8" w:name="_Toc176077879"/>
      <w:r w:rsidRPr="00161CFA">
        <w:rPr>
          <w:noProof/>
          <w:lang w:val="en-IN"/>
        </w:rPr>
        <w:drawing>
          <wp:inline distT="0" distB="0" distL="0" distR="0" wp14:anchorId="3444258C" wp14:editId="35612FBF">
            <wp:extent cx="5943600" cy="5485130"/>
            <wp:effectExtent l="0" t="0" r="0" b="1270"/>
            <wp:docPr id="201386339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"/>
    </w:p>
    <w:p w14:paraId="585A14CB" w14:textId="0DF5C5A0" w:rsidR="00105E3F" w:rsidRDefault="00105E3F" w:rsidP="00583B74">
      <w:pPr>
        <w:pStyle w:val="Heading1"/>
        <w:spacing w:after="0"/>
      </w:pPr>
      <w:bookmarkStart w:id="9" w:name="_Toc176077880"/>
      <w:r>
        <w:t>All-CSS</w:t>
      </w:r>
      <w:bookmarkEnd w:id="9"/>
    </w:p>
    <w:p w14:paraId="7511BC7E" w14:textId="44791566" w:rsidR="00D211AC" w:rsidRDefault="00D211AC" w:rsidP="00583B74">
      <w:pPr>
        <w:pStyle w:val="Heading2"/>
        <w:contextualSpacing/>
      </w:pPr>
      <w:r>
        <w:t>Explain Box Model?</w:t>
      </w:r>
    </w:p>
    <w:p w14:paraId="753C6BE5" w14:textId="3E523AE2" w:rsidR="00D211AC" w:rsidRDefault="00D211AC" w:rsidP="00D211AC">
      <w:r w:rsidRPr="00D211AC">
        <w:t>Everything in CSS has a box around it, and understanding these boxes is key to being able to create more complex layouts with CSS, or to align items with other items.</w:t>
      </w:r>
    </w:p>
    <w:p w14:paraId="0C5E6D78" w14:textId="452E1492" w:rsidR="00C21BA8" w:rsidRPr="00C21BA8" w:rsidRDefault="00C21BA8" w:rsidP="00C21BA8">
      <w:pPr>
        <w:rPr>
          <w:b/>
          <w:bCs/>
          <w:lang w:val="en-IN"/>
        </w:rPr>
      </w:pPr>
      <w:hyperlink r:id="rId28" w:anchor="block_and_inline_boxes" w:history="1">
        <w:r w:rsidRPr="00C21BA8">
          <w:rPr>
            <w:rStyle w:val="Hyperlink"/>
            <w:b/>
            <w:bCs/>
            <w:color w:val="auto"/>
            <w:lang w:val="en-IN"/>
          </w:rPr>
          <w:t>Block boxes &amp; inline boxes</w:t>
        </w:r>
      </w:hyperlink>
    </w:p>
    <w:p w14:paraId="499D94A1" w14:textId="77777777" w:rsidR="00C21BA8" w:rsidRDefault="00C21BA8" w:rsidP="00C21BA8">
      <w:r w:rsidRPr="00C21BA8">
        <w:rPr>
          <w:noProof/>
        </w:rPr>
        <w:drawing>
          <wp:inline distT="0" distB="0" distL="0" distR="0" wp14:anchorId="1EB3EA1C" wp14:editId="77290431">
            <wp:extent cx="5486875" cy="571550"/>
            <wp:effectExtent l="0" t="0" r="0" b="0"/>
            <wp:docPr id="236890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907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70E0" w14:textId="6FAC4636" w:rsidR="00C21BA8" w:rsidRDefault="00C21BA8" w:rsidP="00C21BA8">
      <w:r w:rsidRPr="00C21BA8">
        <w:rPr>
          <w:noProof/>
        </w:rPr>
        <w:drawing>
          <wp:inline distT="0" distB="0" distL="0" distR="0" wp14:anchorId="3F0E6D65" wp14:editId="27878533">
            <wp:extent cx="4900085" cy="4648603"/>
            <wp:effectExtent l="0" t="0" r="0" b="0"/>
            <wp:docPr id="188738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860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46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D9D7" w14:textId="77777777" w:rsidR="0093489B" w:rsidRDefault="0093489B" w:rsidP="0093489B">
      <w:pPr>
        <w:pStyle w:val="Heading2"/>
        <w:contextualSpacing/>
      </w:pPr>
      <w:r>
        <w:lastRenderedPageBreak/>
        <w:t>Explain Box Model?</w:t>
      </w:r>
    </w:p>
    <w:p w14:paraId="4CF5D8FD" w14:textId="77777777" w:rsidR="0093489B" w:rsidRDefault="0093489B" w:rsidP="00583B74">
      <w:pPr>
        <w:pStyle w:val="Heading2"/>
        <w:contextualSpacing/>
      </w:pPr>
      <w:r>
        <w:t xml:space="preserve">Explain box-sizing property? </w:t>
      </w:r>
    </w:p>
    <w:p w14:paraId="01570893" w14:textId="5EA3596D" w:rsidR="00C21BA8" w:rsidRDefault="0093489B" w:rsidP="00583B74">
      <w:pPr>
        <w:pStyle w:val="Heading2"/>
        <w:contextualSpacing/>
      </w:pPr>
      <w:r>
        <w:t>Explain difference between border box &amp; content box?</w:t>
      </w:r>
    </w:p>
    <w:p w14:paraId="46002DEA" w14:textId="4D71007F" w:rsidR="0093489B" w:rsidRDefault="0093489B" w:rsidP="0093489B">
      <w:pPr>
        <w:pStyle w:val="Heading2"/>
        <w:contextualSpacing/>
      </w:pPr>
      <w:r>
        <w:t>Explain useState &amp; useReducer hooks in React?</w:t>
      </w:r>
    </w:p>
    <w:p w14:paraId="469140D5" w14:textId="0C788658" w:rsidR="0093489B" w:rsidRDefault="0093489B" w:rsidP="0093489B">
      <w:pPr>
        <w:pStyle w:val="Heading2"/>
        <w:contextualSpacing/>
      </w:pPr>
      <w:r>
        <w:t>Explain redux-toolkit</w:t>
      </w:r>
      <w:r w:rsidR="0087247A">
        <w:t>!</w:t>
      </w:r>
    </w:p>
    <w:p w14:paraId="174DE29F" w14:textId="77777777" w:rsidR="0087247A" w:rsidRDefault="0087247A" w:rsidP="0093489B">
      <w:pPr>
        <w:pStyle w:val="Heading2"/>
        <w:contextualSpacing/>
      </w:pPr>
      <w:r>
        <w:t xml:space="preserve">What is the difference between </w:t>
      </w:r>
    </w:p>
    <w:p w14:paraId="4FA91D03" w14:textId="21FBBB51" w:rsidR="0087247A" w:rsidRDefault="0087247A" w:rsidP="0093489B">
      <w:pPr>
        <w:pStyle w:val="Heading2"/>
        <w:contextualSpacing/>
      </w:pPr>
      <w:r>
        <w:t>“display: none” &amp; “display: hidden”?</w:t>
      </w:r>
    </w:p>
    <w:p w14:paraId="0A7EB753" w14:textId="5BE29DD0" w:rsidR="0087247A" w:rsidRDefault="0087247A" w:rsidP="0087247A">
      <w:pPr>
        <w:pStyle w:val="Heading2"/>
        <w:contextualSpacing/>
      </w:pPr>
      <w:r>
        <w:t xml:space="preserve">Explain </w:t>
      </w:r>
      <w:r w:rsidR="0093489B">
        <w:t>difference between border</w:t>
      </w:r>
      <w:r>
        <w:t>-</w:t>
      </w:r>
      <w:r w:rsidR="0093489B">
        <w:t>box &amp; content</w:t>
      </w:r>
      <w:r>
        <w:t>-</w:t>
      </w:r>
      <w:r w:rsidR="0093489B">
        <w:t>box?</w:t>
      </w:r>
    </w:p>
    <w:p w14:paraId="193B30C1" w14:textId="1EFD0C25" w:rsidR="0087247A" w:rsidRDefault="0087247A" w:rsidP="0087247A">
      <w:pPr>
        <w:pStyle w:val="Heading2"/>
        <w:contextualSpacing/>
      </w:pPr>
      <w:r>
        <w:t>Explain useState, useReducer &amp; Redux toolkit?</w:t>
      </w:r>
    </w:p>
    <w:p w14:paraId="409A7A87" w14:textId="77777777" w:rsidR="0087247A" w:rsidRPr="0087247A" w:rsidRDefault="0087247A" w:rsidP="0087247A"/>
    <w:p w14:paraId="76167FBD" w14:textId="79A5C1A9" w:rsidR="0093489B" w:rsidRPr="0093489B" w:rsidRDefault="0093489B" w:rsidP="0093489B"/>
    <w:p w14:paraId="1BABC620" w14:textId="3D5BAF0B" w:rsidR="00105E3F" w:rsidRDefault="00AF58A2" w:rsidP="00583B74">
      <w:pPr>
        <w:pStyle w:val="Heading2"/>
        <w:contextualSpacing/>
      </w:pPr>
      <w:r>
        <w:lastRenderedPageBreak/>
        <w:t>3 ways of styling a HTML document</w:t>
      </w:r>
    </w:p>
    <w:p w14:paraId="18E3899B" w14:textId="77777777" w:rsidR="00AF58A2" w:rsidRDefault="00AF58A2" w:rsidP="00AF58A2">
      <w:pPr>
        <w:pStyle w:val="Heading3"/>
      </w:pPr>
      <w:r>
        <w:t>A</w:t>
      </w:r>
      <w:r w:rsidRPr="00AF58A2">
        <w:t>n external stylesheet</w:t>
      </w:r>
    </w:p>
    <w:p w14:paraId="513C24AE" w14:textId="16780F21" w:rsidR="00AF58A2" w:rsidRDefault="00AF58A2" w:rsidP="00AF58A2">
      <w:r>
        <w:rPr>
          <w:noProof/>
        </w:rPr>
        <w:drawing>
          <wp:inline distT="0" distB="0" distL="0" distR="0" wp14:anchorId="50AC568C" wp14:editId="24CAE320">
            <wp:extent cx="5577840" cy="4998720"/>
            <wp:effectExtent l="0" t="0" r="3810" b="0"/>
            <wp:docPr id="8962557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119EE" w14:textId="119510DA" w:rsidR="00AF58A2" w:rsidRDefault="00AF58A2" w:rsidP="00AF58A2">
      <w:pPr>
        <w:pStyle w:val="Heading3"/>
      </w:pPr>
      <w:r>
        <w:t>A</w:t>
      </w:r>
      <w:r w:rsidRPr="00AF58A2">
        <w:t>n internal stylesheet</w:t>
      </w:r>
    </w:p>
    <w:p w14:paraId="15F3A83D" w14:textId="70ED268C" w:rsidR="00AF58A2" w:rsidRPr="00AF58A2" w:rsidRDefault="00AF58A2" w:rsidP="00AF58A2">
      <w:r w:rsidRPr="00AF58A2">
        <w:rPr>
          <w:noProof/>
        </w:rPr>
        <w:drawing>
          <wp:inline distT="0" distB="0" distL="0" distR="0" wp14:anchorId="54ECCC6F" wp14:editId="1B6B96AB">
            <wp:extent cx="5540220" cy="541067"/>
            <wp:effectExtent l="0" t="0" r="3810" b="0"/>
            <wp:docPr id="45448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804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F4A4" w14:textId="08B92AE5" w:rsidR="00AF58A2" w:rsidRDefault="00AF58A2" w:rsidP="00AF58A2">
      <w:r w:rsidRPr="00AF58A2">
        <w:rPr>
          <w:noProof/>
        </w:rPr>
        <w:lastRenderedPageBreak/>
        <w:drawing>
          <wp:inline distT="0" distB="0" distL="0" distR="0" wp14:anchorId="7F7B2487" wp14:editId="32354701">
            <wp:extent cx="4465707" cy="4496190"/>
            <wp:effectExtent l="0" t="0" r="0" b="0"/>
            <wp:docPr id="134780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058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BB95" w14:textId="77777777" w:rsidR="00AF58A2" w:rsidRDefault="00AF58A2" w:rsidP="00AF58A2"/>
    <w:p w14:paraId="2A530A7B" w14:textId="1153570C" w:rsidR="00AF58A2" w:rsidRDefault="000835D6" w:rsidP="00AF58A2">
      <w:pPr>
        <w:pStyle w:val="Heading4"/>
      </w:pPr>
      <w:r>
        <w:t xml:space="preserve">Practical </w:t>
      </w:r>
      <w:r w:rsidR="00AF58A2">
        <w:t>Use case?</w:t>
      </w:r>
    </w:p>
    <w:p w14:paraId="7137EDB6" w14:textId="2B3196F2" w:rsidR="00AF58A2" w:rsidRPr="00AF58A2" w:rsidRDefault="00AF58A2" w:rsidP="00AF58A2">
      <w:r w:rsidRPr="00AF58A2">
        <w:t>In some circumstances, internal stylesheets can be useful. For example, perhaps you're working with a content management system where you are blocked from modifying external CSS files.</w:t>
      </w:r>
    </w:p>
    <w:p w14:paraId="5377A7F5" w14:textId="77777777" w:rsidR="00AF58A2" w:rsidRPr="00AF58A2" w:rsidRDefault="00AF58A2" w:rsidP="00AF58A2"/>
    <w:p w14:paraId="14F2BDCD" w14:textId="097FD785" w:rsidR="00AF58A2" w:rsidRDefault="00AF58A2" w:rsidP="00AF58A2">
      <w:pPr>
        <w:pStyle w:val="Heading3"/>
      </w:pPr>
      <w:r>
        <w:lastRenderedPageBreak/>
        <w:t xml:space="preserve">Inline </w:t>
      </w:r>
      <w:r w:rsidRPr="00AF58A2">
        <w:t>styles</w:t>
      </w:r>
    </w:p>
    <w:p w14:paraId="64EC2CB6" w14:textId="3C5E10F4" w:rsidR="000835D6" w:rsidRDefault="000835D6" w:rsidP="000835D6">
      <w:r w:rsidRPr="000835D6">
        <w:rPr>
          <w:noProof/>
        </w:rPr>
        <w:drawing>
          <wp:inline distT="0" distB="0" distL="0" distR="0" wp14:anchorId="06900B70" wp14:editId="5F13837B">
            <wp:extent cx="5281118" cy="3665538"/>
            <wp:effectExtent l="0" t="0" r="0" b="0"/>
            <wp:docPr id="1270969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698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20A4" w14:textId="0FEB9BB3" w:rsidR="000835D6" w:rsidRDefault="000835D6" w:rsidP="000835D6">
      <w:pPr>
        <w:pStyle w:val="Heading4"/>
      </w:pPr>
      <w:r>
        <w:t>Practical Use Case?</w:t>
      </w:r>
    </w:p>
    <w:p w14:paraId="2E9F7B2E" w14:textId="6B76C679" w:rsidR="000835D6" w:rsidRDefault="000835D6" w:rsidP="000835D6">
      <w:r w:rsidRPr="000835D6">
        <w:rPr>
          <w:noProof/>
        </w:rPr>
        <w:drawing>
          <wp:inline distT="0" distB="0" distL="0" distR="0" wp14:anchorId="3923A288" wp14:editId="271F0104">
            <wp:extent cx="5433531" cy="975445"/>
            <wp:effectExtent l="0" t="0" r="0" b="0"/>
            <wp:docPr id="208812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288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D493" w14:textId="09B1D134" w:rsidR="00107406" w:rsidRDefault="00107406" w:rsidP="00107406">
      <w:pPr>
        <w:pStyle w:val="Heading2"/>
      </w:pPr>
      <w:r>
        <w:t>What is cascade and specificity in CSS?</w:t>
      </w:r>
    </w:p>
    <w:p w14:paraId="710A7B09" w14:textId="1CE16FC7" w:rsidR="00107406" w:rsidRDefault="00107406" w:rsidP="00107406">
      <w:r w:rsidRPr="00107406">
        <w:t xml:space="preserve">The CSS language has rules to control which selector is stronger in the event of a conflict. </w:t>
      </w:r>
    </w:p>
    <w:p w14:paraId="09112022" w14:textId="51A0B235" w:rsidR="00107406" w:rsidRDefault="00107406" w:rsidP="00107406">
      <w:r w:rsidRPr="00107406">
        <w:t>These rules are called </w:t>
      </w:r>
      <w:r w:rsidRPr="00107406">
        <w:rPr>
          <w:b/>
          <w:bCs/>
        </w:rPr>
        <w:t>cascade</w:t>
      </w:r>
      <w:r w:rsidRPr="00107406">
        <w:t> and </w:t>
      </w:r>
      <w:r w:rsidRPr="00107406">
        <w:rPr>
          <w:b/>
          <w:bCs/>
        </w:rPr>
        <w:t>specificity</w:t>
      </w:r>
      <w:r w:rsidRPr="00107406">
        <w:t xml:space="preserve">. </w:t>
      </w:r>
    </w:p>
    <w:p w14:paraId="216B301D" w14:textId="1AECCA14" w:rsidR="000835D6" w:rsidRDefault="000835D6" w:rsidP="00107406">
      <w:pPr>
        <w:pStyle w:val="Heading3"/>
      </w:pPr>
      <w:r>
        <w:t>Explain Cascade rule in CSS?</w:t>
      </w:r>
    </w:p>
    <w:p w14:paraId="7D551FB5" w14:textId="77777777" w:rsidR="00107406" w:rsidRDefault="00107406" w:rsidP="00107406">
      <w:r w:rsidRPr="00107406">
        <w:t xml:space="preserve">Later styles replace conflicting styles that appear earlier in the stylesheet. </w:t>
      </w:r>
    </w:p>
    <w:p w14:paraId="0F423C9D" w14:textId="7B1C0768" w:rsidR="00107406" w:rsidRDefault="00107406" w:rsidP="00107406">
      <w:r w:rsidRPr="00107406">
        <w:t>This is the </w:t>
      </w:r>
      <w:r w:rsidRPr="00107406">
        <w:rPr>
          <w:b/>
          <w:bCs/>
        </w:rPr>
        <w:t>cascade</w:t>
      </w:r>
      <w:r w:rsidRPr="00107406">
        <w:t> rule.</w:t>
      </w:r>
    </w:p>
    <w:p w14:paraId="3994FBAC" w14:textId="7DB85814" w:rsidR="000835D6" w:rsidRDefault="000835D6" w:rsidP="000835D6">
      <w:r>
        <w:t>Consider:</w:t>
      </w:r>
    </w:p>
    <w:p w14:paraId="45443683" w14:textId="082CBE57" w:rsidR="000835D6" w:rsidRDefault="00AE6C44" w:rsidP="000835D6">
      <w:r>
        <w:rPr>
          <w:noProof/>
        </w:rPr>
        <w:lastRenderedPageBreak/>
        <w:drawing>
          <wp:inline distT="0" distB="0" distL="0" distR="0" wp14:anchorId="378EC8ED" wp14:editId="7BBF0436">
            <wp:extent cx="3672840" cy="2537460"/>
            <wp:effectExtent l="0" t="0" r="3810" b="0"/>
            <wp:docPr id="1406726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F41C0" w14:textId="555D9355" w:rsidR="00AE6C44" w:rsidRPr="000835D6" w:rsidRDefault="00AE6C44" w:rsidP="000835D6">
      <w:r>
        <w:t>Output: blue colored text</w:t>
      </w:r>
    </w:p>
    <w:p w14:paraId="3E97124E" w14:textId="5B0241D2" w:rsidR="000835D6" w:rsidRDefault="00107406" w:rsidP="000835D6">
      <w:r>
        <w:t>Which CSS rule will apply? &gt; Both</w:t>
      </w:r>
    </w:p>
    <w:p w14:paraId="1602935B" w14:textId="6C90253E" w:rsidR="00107406" w:rsidRDefault="00107406" w:rsidP="000835D6">
      <w:r w:rsidRPr="00107406">
        <w:t xml:space="preserve">Which selector prevails? </w:t>
      </w:r>
      <w:r>
        <w:t xml:space="preserve">&gt; </w:t>
      </w:r>
      <w:r w:rsidR="00AE6C44">
        <w:t xml:space="preserve">Blue &gt; </w:t>
      </w:r>
      <w:r>
        <w:t>Last in document (cascade rule)</w:t>
      </w:r>
    </w:p>
    <w:p w14:paraId="0B5488A2" w14:textId="77777777" w:rsidR="00107406" w:rsidRDefault="00107406" w:rsidP="000835D6"/>
    <w:p w14:paraId="02ADF112" w14:textId="3DFE9F7A" w:rsidR="00107406" w:rsidRDefault="00107406" w:rsidP="00107406">
      <w:pPr>
        <w:pStyle w:val="Heading3"/>
      </w:pPr>
      <w:r>
        <w:t>Explain Specificity rule in CSS?</w:t>
      </w:r>
    </w:p>
    <w:p w14:paraId="5CD0B096" w14:textId="1065A662" w:rsidR="00107406" w:rsidRDefault="00107406" w:rsidP="00107406">
      <w:r>
        <w:t>Consider</w:t>
      </w:r>
    </w:p>
    <w:p w14:paraId="0BE5B9C4" w14:textId="09E4D13A" w:rsidR="00AE6C44" w:rsidRDefault="00AE6C44" w:rsidP="00107406">
      <w:r>
        <w:rPr>
          <w:noProof/>
        </w:rPr>
        <w:drawing>
          <wp:inline distT="0" distB="0" distL="0" distR="0" wp14:anchorId="2A3B6494" wp14:editId="438E58AF">
            <wp:extent cx="3078480" cy="2415540"/>
            <wp:effectExtent l="0" t="0" r="7620" b="3810"/>
            <wp:docPr id="44431528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B0D32" w14:textId="77777777" w:rsidR="00AE6C44" w:rsidRDefault="00AE6C44" w:rsidP="00AE6C44"/>
    <w:p w14:paraId="34D62D67" w14:textId="734710C4" w:rsidR="00AE6C44" w:rsidRDefault="00AE6C44" w:rsidP="00AE6C44">
      <w:r>
        <w:t>Output: Red colored text</w:t>
      </w:r>
    </w:p>
    <w:p w14:paraId="6C82824B" w14:textId="13F60E39" w:rsidR="000835D6" w:rsidRDefault="00AE6C44" w:rsidP="000835D6">
      <w:r w:rsidRPr="00AE6C44">
        <w:t>A class is rated as being more specific, as in having more </w:t>
      </w:r>
      <w:r w:rsidRPr="00AE6C44">
        <w:rPr>
          <w:b/>
          <w:bCs/>
        </w:rPr>
        <w:t>specificity</w:t>
      </w:r>
      <w:r w:rsidRPr="00AE6C44">
        <w:t> than the element selector, so it cancels the other conflicting style declaration.</w:t>
      </w:r>
    </w:p>
    <w:p w14:paraId="2FE99472" w14:textId="7BAAFBFD" w:rsidR="00AE6C44" w:rsidRDefault="00AE6C44" w:rsidP="00AE6C44">
      <w:pPr>
        <w:pStyle w:val="Heading2"/>
        <w:spacing w:before="0"/>
        <w:contextualSpacing/>
        <w:jc w:val="both"/>
      </w:pPr>
      <w:r>
        <w:lastRenderedPageBreak/>
        <w:t>What if an invalid CSS property &amp;/or value is given?</w:t>
      </w:r>
    </w:p>
    <w:p w14:paraId="25E1B41C" w14:textId="4CA1FA5B" w:rsidR="00AE6C44" w:rsidRDefault="00AE6C44" w:rsidP="00AE6C44">
      <w:r w:rsidRPr="00AE6C44">
        <w:rPr>
          <w:noProof/>
        </w:rPr>
        <w:drawing>
          <wp:inline distT="0" distB="0" distL="0" distR="0" wp14:anchorId="7D0E52A4" wp14:editId="298558C3">
            <wp:extent cx="5654530" cy="1600339"/>
            <wp:effectExtent l="0" t="0" r="3810" b="0"/>
            <wp:docPr id="689251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5182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659A" w14:textId="764D22B3" w:rsidR="00AE6C44" w:rsidRDefault="00F35603" w:rsidP="00F35603">
      <w:pPr>
        <w:pStyle w:val="Heading2"/>
      </w:pPr>
      <w:r>
        <w:t>Can functions be CSS values?</w:t>
      </w:r>
    </w:p>
    <w:p w14:paraId="10CBCD53" w14:textId="17E7C082" w:rsidR="00F35603" w:rsidRDefault="00F35603" w:rsidP="000835D6">
      <w:r>
        <w:t>Yes,</w:t>
      </w:r>
    </w:p>
    <w:p w14:paraId="1F3D2D9E" w14:textId="45C7917B" w:rsidR="001C68F5" w:rsidRDefault="001C68F5" w:rsidP="00932A38">
      <w:pPr>
        <w:pStyle w:val="Heading3"/>
        <w:numPr>
          <w:ilvl w:val="0"/>
          <w:numId w:val="43"/>
        </w:numPr>
      </w:pPr>
      <w:proofErr w:type="gramStart"/>
      <w:r>
        <w:t>calc(</w:t>
      </w:r>
      <w:proofErr w:type="gramEnd"/>
      <w:r>
        <w:t>)</w:t>
      </w:r>
    </w:p>
    <w:p w14:paraId="5E841178" w14:textId="013088E4" w:rsidR="00F35603" w:rsidRDefault="00F35603" w:rsidP="000835D6">
      <w:r w:rsidRPr="00F35603">
        <w:rPr>
          <w:noProof/>
        </w:rPr>
        <w:drawing>
          <wp:inline distT="0" distB="0" distL="0" distR="0" wp14:anchorId="3E0043D5" wp14:editId="2B371447">
            <wp:extent cx="5464013" cy="1844200"/>
            <wp:effectExtent l="0" t="0" r="3810" b="3810"/>
            <wp:docPr id="64423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376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B366" w14:textId="7F82CDAC" w:rsidR="00F35603" w:rsidRDefault="00F35603" w:rsidP="000835D6">
      <w:r w:rsidRPr="00F35603">
        <w:rPr>
          <w:noProof/>
        </w:rPr>
        <w:lastRenderedPageBreak/>
        <w:drawing>
          <wp:inline distT="0" distB="0" distL="0" distR="0" wp14:anchorId="58194BAD" wp14:editId="5D78FFFE">
            <wp:extent cx="5448772" cy="3482642"/>
            <wp:effectExtent l="0" t="0" r="0" b="3810"/>
            <wp:docPr id="1655624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249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8460" w14:textId="0CEFB16D" w:rsidR="00F35603" w:rsidRDefault="001C68F5" w:rsidP="000835D6">
      <w:r>
        <w:rPr>
          <w:noProof/>
        </w:rPr>
        <w:drawing>
          <wp:inline distT="0" distB="0" distL="0" distR="0" wp14:anchorId="3683D4BE" wp14:editId="07456992">
            <wp:extent cx="5570220" cy="563880"/>
            <wp:effectExtent l="0" t="0" r="0" b="7620"/>
            <wp:docPr id="4713438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CEB0E" w14:textId="77777777" w:rsidR="00780B79" w:rsidRDefault="00780B79" w:rsidP="000835D6"/>
    <w:p w14:paraId="3B767066" w14:textId="100DCF13" w:rsidR="001C68F5" w:rsidRDefault="001C68F5" w:rsidP="00932A38">
      <w:pPr>
        <w:pStyle w:val="Heading3"/>
        <w:numPr>
          <w:ilvl w:val="0"/>
          <w:numId w:val="43"/>
        </w:numPr>
      </w:pPr>
      <w:proofErr w:type="gramStart"/>
      <w:r>
        <w:t>transform(</w:t>
      </w:r>
      <w:proofErr w:type="gramEnd"/>
      <w:r>
        <w:t>)</w:t>
      </w:r>
    </w:p>
    <w:p w14:paraId="1C061E3E" w14:textId="73E9275D" w:rsidR="001C68F5" w:rsidRDefault="001C68F5" w:rsidP="00780B79">
      <w:pPr>
        <w:ind w:firstLine="720"/>
      </w:pPr>
      <w:hyperlink r:id="rId42" w:history="1">
        <w:r w:rsidRPr="00DA6550">
          <w:rPr>
            <w:rStyle w:val="Hyperlink"/>
          </w:rPr>
          <w:t>https://developer.mozilla.org/en-US/docs/Web/CSS/transform</w:t>
        </w:r>
      </w:hyperlink>
    </w:p>
    <w:p w14:paraId="4614B415" w14:textId="77777777" w:rsidR="00780B79" w:rsidRDefault="00780B79" w:rsidP="00780B79">
      <w:pPr>
        <w:pStyle w:val="ListParagraph"/>
        <w:spacing w:before="0" w:line="240" w:lineRule="auto"/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</w:p>
    <w:p w14:paraId="234D6F3C" w14:textId="2ADA19EB" w:rsidR="00780B79" w:rsidRDefault="00780B79" w:rsidP="00780B79">
      <w:pPr>
        <w:pStyle w:val="Heading3"/>
        <w:numPr>
          <w:ilvl w:val="0"/>
          <w:numId w:val="43"/>
        </w:numPr>
      </w:pPr>
      <w:proofErr w:type="gramStart"/>
      <w:r>
        <w:t>color(</w:t>
      </w:r>
      <w:proofErr w:type="gramEnd"/>
      <w:r>
        <w:t>)</w:t>
      </w:r>
    </w:p>
    <w:p w14:paraId="6CB10FF6" w14:textId="52981BF6" w:rsidR="00780B79" w:rsidRDefault="00780B79" w:rsidP="00780B79">
      <w:pPr>
        <w:ind w:firstLine="720"/>
      </w:pPr>
      <w:hyperlink r:id="rId43" w:history="1">
        <w:r w:rsidRPr="00DA6550">
          <w:rPr>
            <w:rStyle w:val="Hyperlink"/>
          </w:rPr>
          <w:t>https://developer.mozilla.org/en-US/docs/Web/CSS/color</w:t>
        </w:r>
      </w:hyperlink>
    </w:p>
    <w:p w14:paraId="7A8009A3" w14:textId="77777777" w:rsidR="00780B79" w:rsidRDefault="00780B79" w:rsidP="00780B79">
      <w:pPr>
        <w:ind w:firstLine="720"/>
      </w:pPr>
    </w:p>
    <w:p w14:paraId="39E550D1" w14:textId="0CB36B81" w:rsidR="00780B79" w:rsidRDefault="00780B79" w:rsidP="00780B79">
      <w:pPr>
        <w:pStyle w:val="Heading3"/>
        <w:numPr>
          <w:ilvl w:val="0"/>
          <w:numId w:val="43"/>
        </w:numPr>
      </w:pPr>
      <w:r w:rsidRPr="00780B79">
        <w:t>background-</w:t>
      </w:r>
      <w:proofErr w:type="gramStart"/>
      <w:r w:rsidRPr="00780B79">
        <w:t>image</w:t>
      </w:r>
      <w:r>
        <w:t>(</w:t>
      </w:r>
      <w:proofErr w:type="gramEnd"/>
      <w:r>
        <w:t>)</w:t>
      </w:r>
    </w:p>
    <w:p w14:paraId="55478A83" w14:textId="30758BE7" w:rsidR="00780B79" w:rsidRDefault="00780B79" w:rsidP="00780B79">
      <w:pPr>
        <w:ind w:firstLine="720"/>
      </w:pPr>
      <w:hyperlink r:id="rId44" w:history="1">
        <w:r w:rsidRPr="00DA6550">
          <w:rPr>
            <w:rStyle w:val="Hyperlink"/>
          </w:rPr>
          <w:t>https://developer.mozilla.org/en-US/docs/Web/CSS/</w:t>
        </w:r>
        <w:r w:rsidRPr="00780B79">
          <w:t xml:space="preserve"> </w:t>
        </w:r>
        <w:r w:rsidRPr="00780B79">
          <w:rPr>
            <w:rStyle w:val="Hyperlink"/>
          </w:rPr>
          <w:t>background-image</w:t>
        </w:r>
      </w:hyperlink>
    </w:p>
    <w:p w14:paraId="4DB7E3C2" w14:textId="77777777" w:rsidR="00780B79" w:rsidRDefault="00780B79" w:rsidP="00780B79"/>
    <w:p w14:paraId="45C29E8E" w14:textId="344E5012" w:rsidR="00780B79" w:rsidRDefault="00780B79" w:rsidP="00780B79">
      <w:pPr>
        <w:pStyle w:val="Heading2"/>
      </w:pPr>
      <w:r>
        <w:lastRenderedPageBreak/>
        <w:t xml:space="preserve">What’s </w:t>
      </w:r>
      <w:r w:rsidRPr="00780B79">
        <w:t>at-rules</w:t>
      </w:r>
      <w:r>
        <w:t xml:space="preserve"> in CSS?</w:t>
      </w:r>
    </w:p>
    <w:p w14:paraId="6345503E" w14:textId="13C12315" w:rsidR="00780B79" w:rsidRDefault="00780B79" w:rsidP="00780B79">
      <w:r w:rsidRPr="00780B79">
        <w:rPr>
          <w:noProof/>
        </w:rPr>
        <w:drawing>
          <wp:inline distT="0" distB="0" distL="0" distR="0" wp14:anchorId="736BA96D" wp14:editId="044FC1C6">
            <wp:extent cx="5578323" cy="2438611"/>
            <wp:effectExtent l="0" t="0" r="3810" b="0"/>
            <wp:docPr id="74376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6412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4CD0" w14:textId="16B40E90" w:rsidR="00932A38" w:rsidRDefault="00780B79" w:rsidP="001C68F5">
      <w:r w:rsidRPr="00780B79">
        <w:rPr>
          <w:noProof/>
        </w:rPr>
        <w:drawing>
          <wp:inline distT="0" distB="0" distL="0" distR="0" wp14:anchorId="149F6176" wp14:editId="416AB9B8">
            <wp:extent cx="5471634" cy="2667231"/>
            <wp:effectExtent l="0" t="0" r="0" b="0"/>
            <wp:docPr id="336667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670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F42F" w14:textId="64678F16" w:rsidR="00780B79" w:rsidRDefault="00780B79" w:rsidP="00780B79">
      <w:pPr>
        <w:pStyle w:val="Heading2"/>
      </w:pPr>
      <w:r>
        <w:lastRenderedPageBreak/>
        <w:t xml:space="preserve">What are </w:t>
      </w:r>
      <w:r w:rsidRPr="00780B79">
        <w:t>media</w:t>
      </w:r>
      <w:r>
        <w:t xml:space="preserve"> </w:t>
      </w:r>
      <w:r w:rsidRPr="00780B79">
        <w:t>queries</w:t>
      </w:r>
      <w:r>
        <w:t>?</w:t>
      </w:r>
    </w:p>
    <w:p w14:paraId="2DA9120C" w14:textId="7D7808C2" w:rsidR="00780B79" w:rsidRPr="00780B79" w:rsidRDefault="00780B79" w:rsidP="00780B79">
      <w:r w:rsidRPr="00780B79">
        <w:rPr>
          <w:noProof/>
        </w:rPr>
        <w:drawing>
          <wp:inline distT="0" distB="0" distL="0" distR="0" wp14:anchorId="00F4F1EB" wp14:editId="4FF1662A">
            <wp:extent cx="5471634" cy="2667231"/>
            <wp:effectExtent l="0" t="0" r="0" b="0"/>
            <wp:docPr id="168048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8336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5A80" w14:textId="2DEF9291" w:rsidR="001C68F5" w:rsidRDefault="00780B79" w:rsidP="001C68F5">
      <w:hyperlink r:id="rId47" w:history="1">
        <w:r w:rsidRPr="00DA6550">
          <w:rPr>
            <w:rStyle w:val="Hyperlink"/>
          </w:rPr>
          <w:t>https://developer.mozilla.org/en-US/docs/Web/CSS/CSS_media_queries</w:t>
        </w:r>
      </w:hyperlink>
    </w:p>
    <w:p w14:paraId="59F09FD3" w14:textId="77777777" w:rsidR="00A01F04" w:rsidRDefault="00A01F04" w:rsidP="001C68F5"/>
    <w:p w14:paraId="40CD0718" w14:textId="464EFE47" w:rsidR="00A01F04" w:rsidRDefault="00A01F04" w:rsidP="00A01F04">
      <w:pPr>
        <w:pStyle w:val="Heading2"/>
      </w:pPr>
      <w:r>
        <w:t>What are different types of selectors?</w:t>
      </w:r>
    </w:p>
    <w:p w14:paraId="75D57A62" w14:textId="451B752F" w:rsidR="00A01F04" w:rsidRDefault="00A01F04" w:rsidP="00A01F04">
      <w:pPr>
        <w:pStyle w:val="ListParagraph"/>
        <w:numPr>
          <w:ilvl w:val="0"/>
          <w:numId w:val="44"/>
        </w:numPr>
      </w:pPr>
      <w:r>
        <w:t>Type</w:t>
      </w:r>
    </w:p>
    <w:p w14:paraId="7A186073" w14:textId="342B3B67" w:rsidR="00A01F04" w:rsidRDefault="00A01F04" w:rsidP="00A01F04">
      <w:pPr>
        <w:pStyle w:val="ListParagraph"/>
      </w:pPr>
      <w:r w:rsidRPr="00A01F04">
        <w:rPr>
          <w:noProof/>
        </w:rPr>
        <w:drawing>
          <wp:inline distT="0" distB="0" distL="0" distR="0" wp14:anchorId="7992A645" wp14:editId="0A01ACB1">
            <wp:extent cx="3901778" cy="1265030"/>
            <wp:effectExtent l="0" t="0" r="3810" b="0"/>
            <wp:docPr id="1408526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261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F3F8" w14:textId="77777777" w:rsidR="00A01F04" w:rsidRDefault="00A01F04" w:rsidP="00A01F04">
      <w:pPr>
        <w:pStyle w:val="ListParagraph"/>
      </w:pPr>
    </w:p>
    <w:p w14:paraId="35C78F7C" w14:textId="2642BAE4" w:rsidR="00A01F04" w:rsidRDefault="00A01F04" w:rsidP="00A01F04">
      <w:pPr>
        <w:pStyle w:val="ListParagraph"/>
        <w:numPr>
          <w:ilvl w:val="0"/>
          <w:numId w:val="44"/>
        </w:numPr>
      </w:pPr>
      <w:r>
        <w:t>Class</w:t>
      </w:r>
    </w:p>
    <w:p w14:paraId="4F1CA8B5" w14:textId="47741549" w:rsidR="00A01F04" w:rsidRDefault="00A01F04" w:rsidP="00A01F04">
      <w:pPr>
        <w:pStyle w:val="ListParagraph"/>
      </w:pPr>
      <w:r w:rsidRPr="00A01F04">
        <w:rPr>
          <w:noProof/>
        </w:rPr>
        <w:drawing>
          <wp:inline distT="0" distB="0" distL="0" distR="0" wp14:anchorId="4B617806" wp14:editId="75465B3D">
            <wp:extent cx="4595258" cy="1265030"/>
            <wp:effectExtent l="0" t="0" r="0" b="0"/>
            <wp:docPr id="2113418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1802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232D" w14:textId="77777777" w:rsidR="00A01F04" w:rsidRDefault="00A01F04" w:rsidP="00A01F04">
      <w:pPr>
        <w:pStyle w:val="ListParagraph"/>
      </w:pPr>
    </w:p>
    <w:p w14:paraId="06E84E0F" w14:textId="483D757E" w:rsidR="00A01F04" w:rsidRDefault="00A01F04" w:rsidP="00A01F04">
      <w:pPr>
        <w:pStyle w:val="ListParagraph"/>
        <w:numPr>
          <w:ilvl w:val="0"/>
          <w:numId w:val="44"/>
        </w:numPr>
      </w:pPr>
      <w:r>
        <w:t>ID</w:t>
      </w:r>
    </w:p>
    <w:p w14:paraId="3296C48A" w14:textId="2F4F907F" w:rsidR="00A01F04" w:rsidRDefault="00A01F04" w:rsidP="00A01F04">
      <w:pPr>
        <w:pStyle w:val="ListParagraph"/>
      </w:pPr>
      <w:r w:rsidRPr="00A01F04">
        <w:rPr>
          <w:noProof/>
        </w:rPr>
        <w:lastRenderedPageBreak/>
        <w:drawing>
          <wp:inline distT="0" distB="0" distL="0" distR="0" wp14:anchorId="1A672D1C" wp14:editId="033A3DE7">
            <wp:extent cx="4237087" cy="1143099"/>
            <wp:effectExtent l="0" t="0" r="0" b="0"/>
            <wp:docPr id="344758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5881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284F" w14:textId="77777777" w:rsidR="00A01F04" w:rsidRDefault="00A01F04" w:rsidP="00A01F04">
      <w:pPr>
        <w:pStyle w:val="ListParagraph"/>
      </w:pPr>
    </w:p>
    <w:p w14:paraId="0EB5DD36" w14:textId="29E9A6A5" w:rsidR="00A01F04" w:rsidRDefault="00A01F04" w:rsidP="00A01F04">
      <w:pPr>
        <w:pStyle w:val="ListParagraph"/>
        <w:numPr>
          <w:ilvl w:val="0"/>
          <w:numId w:val="44"/>
        </w:numPr>
      </w:pPr>
      <w:r w:rsidRPr="00A01F04">
        <w:t>Attribute selectors</w:t>
      </w:r>
    </w:p>
    <w:p w14:paraId="2B004CD4" w14:textId="4AD97B82" w:rsidR="00A01F04" w:rsidRDefault="00A01F04" w:rsidP="00A01F04">
      <w:pPr>
        <w:pStyle w:val="ListParagraph"/>
      </w:pPr>
      <w:r w:rsidRPr="00A01F04">
        <w:rPr>
          <w:noProof/>
        </w:rPr>
        <w:drawing>
          <wp:inline distT="0" distB="0" distL="0" distR="0" wp14:anchorId="1463FC0D" wp14:editId="5AC93FAF">
            <wp:extent cx="5639289" cy="2994920"/>
            <wp:effectExtent l="0" t="0" r="0" b="0"/>
            <wp:docPr id="1844608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085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FB28" w14:textId="77777777" w:rsidR="00A01F04" w:rsidRDefault="00A01F04" w:rsidP="00A01F04">
      <w:pPr>
        <w:pStyle w:val="ListParagraph"/>
      </w:pPr>
    </w:p>
    <w:p w14:paraId="4CBE91AC" w14:textId="0E8B1363" w:rsidR="00A01F04" w:rsidRDefault="00A01F04" w:rsidP="00A01F04">
      <w:pPr>
        <w:pStyle w:val="ListParagraph"/>
        <w:numPr>
          <w:ilvl w:val="0"/>
          <w:numId w:val="44"/>
        </w:numPr>
      </w:pPr>
      <w:r w:rsidRPr="00A01F04">
        <w:t>Pseudo-classes and pseudo-elements</w:t>
      </w:r>
    </w:p>
    <w:p w14:paraId="77D59B31" w14:textId="7B707034" w:rsidR="00A01F04" w:rsidRDefault="00A01F04" w:rsidP="00A01F04">
      <w:pPr>
        <w:pStyle w:val="ListParagraph"/>
      </w:pPr>
      <w:r w:rsidRPr="00A01F04">
        <w:rPr>
          <w:noProof/>
        </w:rPr>
        <w:lastRenderedPageBreak/>
        <w:drawing>
          <wp:inline distT="0" distB="0" distL="0" distR="0" wp14:anchorId="238D7314" wp14:editId="0484873B">
            <wp:extent cx="5578323" cy="3368332"/>
            <wp:effectExtent l="0" t="0" r="3810" b="3810"/>
            <wp:docPr id="854486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8682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70CC" w14:textId="77777777" w:rsidR="00D211AC" w:rsidRDefault="00D211AC" w:rsidP="00D211AC">
      <w:pPr>
        <w:pStyle w:val="ListParagraph"/>
      </w:pPr>
    </w:p>
    <w:p w14:paraId="5295EF3A" w14:textId="26C89AE8" w:rsidR="00A01F04" w:rsidRDefault="00A01F04" w:rsidP="00A01F04">
      <w:pPr>
        <w:pStyle w:val="ListParagraph"/>
        <w:numPr>
          <w:ilvl w:val="0"/>
          <w:numId w:val="44"/>
        </w:numPr>
      </w:pPr>
      <w:r w:rsidRPr="00A01F04">
        <w:t>Combinators</w:t>
      </w:r>
    </w:p>
    <w:p w14:paraId="4357B1EB" w14:textId="01F876AC" w:rsidR="00D211AC" w:rsidRPr="00A01F04" w:rsidRDefault="00D211AC" w:rsidP="00D211AC">
      <w:pPr>
        <w:pStyle w:val="ListParagraph"/>
      </w:pPr>
      <w:r w:rsidRPr="00D211AC">
        <w:rPr>
          <w:noProof/>
        </w:rPr>
        <w:drawing>
          <wp:inline distT="0" distB="0" distL="0" distR="0" wp14:anchorId="33ED5E1B" wp14:editId="343FFF70">
            <wp:extent cx="5296359" cy="1539373"/>
            <wp:effectExtent l="0" t="0" r="0" b="3810"/>
            <wp:docPr id="130202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202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8879" w14:textId="77777777" w:rsidR="00E11D11" w:rsidRDefault="00E11D11" w:rsidP="001C68F5"/>
    <w:p w14:paraId="71CAFD52" w14:textId="374538EB" w:rsidR="001C68F5" w:rsidRDefault="00E11D11" w:rsidP="00E11D11">
      <w:pPr>
        <w:pStyle w:val="Heading2"/>
      </w:pPr>
      <w:r>
        <w:t>To-do</w:t>
      </w:r>
    </w:p>
    <w:p w14:paraId="602E4C54" w14:textId="0416BF18" w:rsidR="00D211AC" w:rsidRPr="00D211AC" w:rsidRDefault="00D211AC" w:rsidP="00D211AC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 w:rsidRPr="00D211AC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  <w:t>Combinators &amp; Selectors</w:t>
      </w:r>
    </w:p>
    <w:p w14:paraId="2128A854" w14:textId="335B1ACD" w:rsidR="00D211AC" w:rsidRDefault="00D211AC" w:rsidP="00D211AC">
      <w:hyperlink r:id="rId54" w:history="1">
        <w:r w:rsidRPr="00DA6550">
          <w:rPr>
            <w:rStyle w:val="Hyperlink"/>
          </w:rPr>
          <w:t>https://developer.mozilla.org/en-US/docs/Web/CSS/CSS_selectors</w:t>
        </w:r>
      </w:hyperlink>
    </w:p>
    <w:p w14:paraId="5405CE8A" w14:textId="77777777" w:rsidR="00D211AC" w:rsidRPr="00D211AC" w:rsidRDefault="00D211AC" w:rsidP="00D211AC"/>
    <w:p w14:paraId="656BD22B" w14:textId="553F84CE" w:rsidR="00E11D11" w:rsidRDefault="00E11D11" w:rsidP="00E11D11">
      <w:pPr>
        <w:pStyle w:val="Heading3"/>
      </w:pPr>
      <w:r>
        <w:t>How CSS works?</w:t>
      </w:r>
    </w:p>
    <w:p w14:paraId="47F00BE8" w14:textId="4FE36BE4" w:rsidR="00E11D11" w:rsidRDefault="00E11D11" w:rsidP="000835D6">
      <w:hyperlink r:id="rId55" w:history="1">
        <w:r w:rsidRPr="00DA6550">
          <w:rPr>
            <w:rStyle w:val="Hyperlink"/>
          </w:rPr>
          <w:t>https://developer.mozilla.org/en-US/docs/Learn/CSS/First_steps/How_CSS_works</w:t>
        </w:r>
      </w:hyperlink>
    </w:p>
    <w:p w14:paraId="0BBF157E" w14:textId="77777777" w:rsidR="00E11D11" w:rsidRPr="00AF58A2" w:rsidRDefault="00E11D11" w:rsidP="000835D6"/>
    <w:p w14:paraId="31026DB2" w14:textId="36D14445" w:rsidR="00105E3F" w:rsidRDefault="00FE0282" w:rsidP="00583B74">
      <w:pPr>
        <w:pStyle w:val="Heading1"/>
        <w:spacing w:before="0" w:after="0"/>
        <w:jc w:val="both"/>
      </w:pPr>
      <w:bookmarkStart w:id="10" w:name="_Toc176077881"/>
      <w:r>
        <w:lastRenderedPageBreak/>
        <w:t>All-</w:t>
      </w:r>
      <w:r w:rsidR="00105E3F">
        <w:t>T</w:t>
      </w:r>
      <w:r>
        <w:t>ours-Planning</w:t>
      </w:r>
      <w:bookmarkEnd w:id="10"/>
    </w:p>
    <w:p w14:paraId="2907CC69" w14:textId="2B39B31C" w:rsidR="00FE0282" w:rsidRDefault="00FE0282" w:rsidP="00583B74">
      <w:pPr>
        <w:pStyle w:val="Heading2"/>
        <w:spacing w:before="0"/>
        <w:contextualSpacing/>
        <w:jc w:val="both"/>
      </w:pPr>
      <w:bookmarkStart w:id="11" w:name="_Toc176077882"/>
      <w:proofErr w:type="spellStart"/>
      <w:r>
        <w:t>Chandrakhani</w:t>
      </w:r>
      <w:proofErr w:type="spellEnd"/>
      <w:r>
        <w:t xml:space="preserve"> Pass</w:t>
      </w:r>
      <w:bookmarkEnd w:id="11"/>
    </w:p>
    <w:p w14:paraId="2D8930B8" w14:textId="2320D346" w:rsidR="007B16C0" w:rsidRDefault="007B16C0" w:rsidP="007B16C0">
      <w:pPr>
        <w:spacing w:before="0"/>
      </w:pPr>
      <w:r>
        <w:t xml:space="preserve">Bias </w:t>
      </w:r>
    </w:p>
    <w:p w14:paraId="29DE5366" w14:textId="197A06D3" w:rsidR="007B16C0" w:rsidRPr="007B16C0" w:rsidRDefault="007B16C0" w:rsidP="007B16C0">
      <w:pPr>
        <w:spacing w:before="0"/>
      </w:pPr>
      <w:proofErr w:type="spellStart"/>
      <w:r>
        <w:t>Bhirgu</w:t>
      </w:r>
      <w:proofErr w:type="spellEnd"/>
    </w:p>
    <w:p w14:paraId="35ABF5CC" w14:textId="1534E37C" w:rsidR="00105E3F" w:rsidRDefault="00105E3F" w:rsidP="00583B74">
      <w:pPr>
        <w:pStyle w:val="Heading3"/>
        <w:spacing w:before="0"/>
        <w:contextualSpacing/>
        <w:jc w:val="both"/>
      </w:pPr>
      <w:bookmarkStart w:id="12" w:name="_Toc176077883"/>
      <w:r>
        <w:t>All Addresses &amp; Locations</w:t>
      </w:r>
      <w:bookmarkEnd w:id="12"/>
    </w:p>
    <w:p w14:paraId="21017139" w14:textId="77777777" w:rsidR="00105E3F" w:rsidRDefault="00105E3F" w:rsidP="00583B74">
      <w:pPr>
        <w:pStyle w:val="Heading4"/>
        <w:spacing w:before="0"/>
        <w:contextualSpacing/>
        <w:jc w:val="both"/>
      </w:pPr>
      <w:r>
        <w:t>Ambala City UBC Railway Station</w:t>
      </w:r>
    </w:p>
    <w:p w14:paraId="4F615094" w14:textId="77777777" w:rsidR="00105E3F" w:rsidRDefault="00105E3F" w:rsidP="00583B74">
      <w:pPr>
        <w:spacing w:before="0"/>
        <w:contextualSpacing/>
        <w:jc w:val="both"/>
      </w:pPr>
      <w:hyperlink r:id="rId56" w:history="1">
        <w:r w:rsidRPr="009D43BA">
          <w:rPr>
            <w:rStyle w:val="Hyperlink"/>
          </w:rPr>
          <w:t>https://maps.app.goo.gl/YioxvQZa7ufv96q16</w:t>
        </w:r>
      </w:hyperlink>
    </w:p>
    <w:p w14:paraId="635D126F" w14:textId="77777777" w:rsidR="00105E3F" w:rsidRPr="00574581" w:rsidRDefault="00105E3F" w:rsidP="00583B74">
      <w:pPr>
        <w:spacing w:before="0"/>
        <w:contextualSpacing/>
        <w:jc w:val="both"/>
      </w:pPr>
    </w:p>
    <w:p w14:paraId="04990FE8" w14:textId="77777777" w:rsidR="00105E3F" w:rsidRDefault="00105E3F" w:rsidP="00583B74">
      <w:pPr>
        <w:pStyle w:val="Heading4"/>
        <w:spacing w:before="0"/>
        <w:contextualSpacing/>
        <w:jc w:val="both"/>
      </w:pPr>
      <w:r>
        <w:t>Beas Bridge Manali</w:t>
      </w:r>
    </w:p>
    <w:p w14:paraId="7F03FA1D" w14:textId="77777777" w:rsidR="00105E3F" w:rsidRDefault="00105E3F" w:rsidP="00583B74">
      <w:pPr>
        <w:shd w:val="clear" w:color="auto" w:fill="FFFFFF"/>
        <w:spacing w:before="0" w:line="240" w:lineRule="atLeast"/>
        <w:contextualSpacing/>
        <w:jc w:val="both"/>
      </w:pPr>
      <w:hyperlink r:id="rId57" w:history="1">
        <w:r w:rsidRPr="009D43BA">
          <w:rPr>
            <w:rStyle w:val="Hyperlink"/>
          </w:rPr>
          <w:t>https://maps.app.goo.gl/Vbaqs7VJVS6iUXra7</w:t>
        </w:r>
      </w:hyperlink>
      <w:r>
        <w:t xml:space="preserve"> </w:t>
      </w:r>
    </w:p>
    <w:p w14:paraId="569F2BA3" w14:textId="77777777" w:rsidR="00105E3F" w:rsidRDefault="00105E3F" w:rsidP="00583B74">
      <w:pPr>
        <w:shd w:val="clear" w:color="auto" w:fill="FFFFFF"/>
        <w:spacing w:before="0" w:line="240" w:lineRule="atLeast"/>
        <w:contextualSpacing/>
        <w:jc w:val="both"/>
        <w:rPr>
          <w:rFonts w:ascii="Lora" w:eastAsia="Times New Roman" w:hAnsi="Lora" w:cs="Times New Roman"/>
          <w:color w:val="212529"/>
          <w:sz w:val="21"/>
          <w:szCs w:val="21"/>
          <w:lang w:val="en-IN" w:eastAsia="en-IN"/>
        </w:rPr>
      </w:pPr>
      <w:r>
        <w:t>OR</w:t>
      </w:r>
    </w:p>
    <w:p w14:paraId="3359E4DB" w14:textId="77777777" w:rsidR="00105E3F" w:rsidRDefault="00105E3F" w:rsidP="00583B74">
      <w:pPr>
        <w:shd w:val="clear" w:color="auto" w:fill="FFFFFF"/>
        <w:spacing w:before="0" w:line="240" w:lineRule="atLeast"/>
        <w:contextualSpacing/>
        <w:jc w:val="both"/>
        <w:rPr>
          <w:rFonts w:ascii="Lora" w:eastAsia="Times New Roman" w:hAnsi="Lora" w:cs="Times New Roman"/>
          <w:color w:val="212529"/>
          <w:sz w:val="21"/>
          <w:szCs w:val="21"/>
          <w:lang w:val="en-IN" w:eastAsia="en-IN"/>
        </w:rPr>
      </w:pPr>
      <w:hyperlink r:id="rId58" w:history="1">
        <w:r w:rsidRPr="009D43BA">
          <w:rPr>
            <w:rStyle w:val="Hyperlink"/>
            <w:rFonts w:ascii="Lora" w:eastAsia="Times New Roman" w:hAnsi="Lora" w:cs="Times New Roman"/>
            <w:sz w:val="21"/>
            <w:szCs w:val="21"/>
            <w:lang w:val="en-IN" w:eastAsia="en-IN"/>
          </w:rPr>
          <w:t>https://goo.gl/maps/nnyzykMkir853fhN8</w:t>
        </w:r>
      </w:hyperlink>
    </w:p>
    <w:p w14:paraId="1AAD7AD4" w14:textId="77777777" w:rsidR="00105E3F" w:rsidRDefault="00105E3F" w:rsidP="00583B74">
      <w:pPr>
        <w:pStyle w:val="Heading4"/>
        <w:spacing w:before="0"/>
        <w:contextualSpacing/>
        <w:jc w:val="both"/>
      </w:pPr>
      <w:proofErr w:type="spellStart"/>
      <w:r>
        <w:t>Indiahikes</w:t>
      </w:r>
      <w:proofErr w:type="spellEnd"/>
      <w:r>
        <w:t xml:space="preserve"> Jungle Line Campus</w:t>
      </w:r>
    </w:p>
    <w:p w14:paraId="0C4DE59E" w14:textId="77777777" w:rsidR="00105E3F" w:rsidRDefault="00105E3F" w:rsidP="00583B74">
      <w:pPr>
        <w:spacing w:before="0"/>
        <w:contextualSpacing/>
        <w:jc w:val="both"/>
      </w:pPr>
      <w:hyperlink r:id="rId59" w:history="1">
        <w:r w:rsidRPr="009D43BA">
          <w:rPr>
            <w:rStyle w:val="Hyperlink"/>
          </w:rPr>
          <w:t>https://maps.app.goo.gl/YheFv5hXjQjY2WCs6</w:t>
        </w:r>
      </w:hyperlink>
    </w:p>
    <w:p w14:paraId="236EA6A2" w14:textId="77777777" w:rsidR="00105E3F" w:rsidRDefault="00105E3F" w:rsidP="00583B74">
      <w:pPr>
        <w:spacing w:before="0"/>
        <w:contextualSpacing/>
        <w:jc w:val="both"/>
      </w:pPr>
    </w:p>
    <w:p w14:paraId="610BDDC5" w14:textId="40A1B7D1" w:rsidR="00105E3F" w:rsidRPr="00105E3F" w:rsidRDefault="00105E3F" w:rsidP="00583B74">
      <w:pPr>
        <w:pStyle w:val="Heading3"/>
        <w:spacing w:before="0"/>
        <w:contextualSpacing/>
        <w:jc w:val="both"/>
      </w:pPr>
      <w:bookmarkStart w:id="13" w:name="_Toc176077884"/>
      <w:r>
        <w:t>Itinerary</w:t>
      </w:r>
      <w:bookmarkEnd w:id="13"/>
    </w:p>
    <w:p w14:paraId="51A80976" w14:textId="77777777" w:rsidR="00105E3F" w:rsidRDefault="00105E3F" w:rsidP="00583B74">
      <w:pPr>
        <w:pStyle w:val="Heading4"/>
        <w:spacing w:before="0"/>
        <w:contextualSpacing/>
        <w:jc w:val="both"/>
      </w:pPr>
      <w:r>
        <w:t xml:space="preserve">Day -3 = </w:t>
      </w:r>
      <w:r w:rsidRPr="00C474C7">
        <w:t>0</w:t>
      </w:r>
      <w:r>
        <w:t>4</w:t>
      </w:r>
      <w:r w:rsidRPr="00C474C7">
        <w:t>-07-2024</w:t>
      </w:r>
    </w:p>
    <w:p w14:paraId="367FDD24" w14:textId="77777777" w:rsidR="00105E3F" w:rsidRPr="00C474C7" w:rsidRDefault="00105E3F" w:rsidP="00583B74">
      <w:pPr>
        <w:spacing w:before="0"/>
        <w:contextualSpacing/>
        <w:jc w:val="both"/>
      </w:pPr>
      <w:r>
        <w:t>Reach to Mumbai if Friday work from home possible</w:t>
      </w:r>
    </w:p>
    <w:p w14:paraId="62538FC8" w14:textId="77777777" w:rsidR="00105E3F" w:rsidRDefault="00105E3F" w:rsidP="00583B74">
      <w:pPr>
        <w:pStyle w:val="Heading4"/>
        <w:spacing w:before="0"/>
        <w:contextualSpacing/>
        <w:jc w:val="both"/>
      </w:pPr>
      <w:r>
        <w:t xml:space="preserve">Day -2 = </w:t>
      </w:r>
      <w:r w:rsidRPr="00C474C7">
        <w:t>05-07-2024</w:t>
      </w:r>
    </w:p>
    <w:p w14:paraId="3ABFE677" w14:textId="77777777" w:rsidR="00105E3F" w:rsidRDefault="00105E3F" w:rsidP="00583B74">
      <w:pPr>
        <w:spacing w:before="0"/>
        <w:contextualSpacing/>
        <w:jc w:val="both"/>
      </w:pPr>
      <w:r w:rsidRPr="00C474C7">
        <w:t xml:space="preserve">Start </w:t>
      </w:r>
      <w:r w:rsidRPr="00E224A5">
        <w:t>from</w:t>
      </w:r>
      <w:r w:rsidRPr="00C474C7">
        <w:t xml:space="preserve"> CSMT</w:t>
      </w:r>
      <w:r w:rsidRPr="00E224A5">
        <w:t xml:space="preserve"> at</w:t>
      </w:r>
      <w:r w:rsidRPr="00C474C7">
        <w:t xml:space="preserve"> 23:30:00</w:t>
      </w:r>
      <w:r w:rsidRPr="00E224A5">
        <w:t xml:space="preserve"> CSMT ASR Express </w:t>
      </w:r>
    </w:p>
    <w:p w14:paraId="6EF931E7" w14:textId="77777777" w:rsidR="00105E3F" w:rsidRPr="00E224A5" w:rsidRDefault="00105E3F" w:rsidP="00583B74">
      <w:pPr>
        <w:spacing w:before="0"/>
        <w:contextualSpacing/>
        <w:jc w:val="both"/>
      </w:pPr>
    </w:p>
    <w:p w14:paraId="68FC607A" w14:textId="77777777" w:rsidR="00105E3F" w:rsidRDefault="00105E3F" w:rsidP="00583B74">
      <w:pPr>
        <w:pStyle w:val="Heading4"/>
        <w:spacing w:before="0"/>
        <w:contextualSpacing/>
        <w:jc w:val="both"/>
      </w:pPr>
      <w:r>
        <w:t xml:space="preserve">Day -1 = </w:t>
      </w:r>
      <w:r w:rsidRPr="00C474C7">
        <w:t>0</w:t>
      </w:r>
      <w:r>
        <w:t>6</w:t>
      </w:r>
      <w:r w:rsidRPr="00C474C7">
        <w:t>-07-2024</w:t>
      </w:r>
    </w:p>
    <w:p w14:paraId="350E2860" w14:textId="77777777" w:rsidR="00105E3F" w:rsidRDefault="00105E3F" w:rsidP="00583B74">
      <w:pPr>
        <w:spacing w:before="0"/>
        <w:contextualSpacing/>
        <w:jc w:val="both"/>
      </w:pPr>
      <w:r>
        <w:t>Journey in train</w:t>
      </w:r>
    </w:p>
    <w:p w14:paraId="7B2FAE9B" w14:textId="77777777" w:rsidR="00105E3F" w:rsidRDefault="00105E3F" w:rsidP="00583B74">
      <w:pPr>
        <w:spacing w:before="0"/>
        <w:contextualSpacing/>
        <w:jc w:val="both"/>
      </w:pPr>
    </w:p>
    <w:p w14:paraId="6F4A784D" w14:textId="77777777" w:rsidR="00105E3F" w:rsidRDefault="00105E3F" w:rsidP="00583B74">
      <w:pPr>
        <w:spacing w:before="0"/>
        <w:contextualSpacing/>
        <w:jc w:val="both"/>
      </w:pPr>
    </w:p>
    <w:p w14:paraId="16F615E4" w14:textId="77777777" w:rsidR="00105E3F" w:rsidRDefault="00105E3F" w:rsidP="00583B74">
      <w:pPr>
        <w:spacing w:before="0"/>
        <w:contextualSpacing/>
        <w:jc w:val="both"/>
      </w:pPr>
    </w:p>
    <w:p w14:paraId="79B27F4D" w14:textId="77777777" w:rsidR="00105E3F" w:rsidRDefault="00105E3F" w:rsidP="00583B74">
      <w:pPr>
        <w:spacing w:before="0"/>
        <w:contextualSpacing/>
        <w:jc w:val="both"/>
      </w:pPr>
    </w:p>
    <w:p w14:paraId="4FCAA502" w14:textId="77777777" w:rsidR="00105E3F" w:rsidRPr="00C474C7" w:rsidRDefault="00105E3F" w:rsidP="00583B74">
      <w:pPr>
        <w:spacing w:before="0"/>
        <w:contextualSpacing/>
        <w:jc w:val="both"/>
      </w:pPr>
    </w:p>
    <w:p w14:paraId="2C291744" w14:textId="77777777" w:rsidR="00105E3F" w:rsidRDefault="00105E3F" w:rsidP="00583B74">
      <w:pPr>
        <w:pStyle w:val="Heading4"/>
        <w:spacing w:before="0"/>
        <w:contextualSpacing/>
        <w:jc w:val="both"/>
      </w:pPr>
      <w:r>
        <w:t xml:space="preserve">Day 0 = </w:t>
      </w:r>
      <w:r w:rsidRPr="00C474C7">
        <w:t>0</w:t>
      </w:r>
      <w:r>
        <w:t>7</w:t>
      </w:r>
      <w:r w:rsidRPr="00C474C7">
        <w:t>-07-2024</w:t>
      </w:r>
    </w:p>
    <w:p w14:paraId="3F6E67DE" w14:textId="77777777" w:rsidR="00105E3F" w:rsidRPr="00110D10" w:rsidRDefault="00105E3F" w:rsidP="00583B74">
      <w:pPr>
        <w:spacing w:before="0"/>
        <w:contextualSpacing/>
        <w:jc w:val="both"/>
      </w:pPr>
    </w:p>
    <w:p w14:paraId="0993732A" w14:textId="77777777" w:rsidR="00105E3F" w:rsidRDefault="00105E3F" w:rsidP="00583B74">
      <w:pPr>
        <w:spacing w:before="0" w:line="240" w:lineRule="auto"/>
        <w:contextualSpacing/>
        <w:jc w:val="both"/>
      </w:pPr>
      <w:r>
        <w:t xml:space="preserve">Get down at </w:t>
      </w:r>
      <w:r w:rsidRPr="00E224A5">
        <w:t>08:09:00 - Ambala City</w:t>
      </w:r>
      <w:r>
        <w:t>.</w:t>
      </w:r>
    </w:p>
    <w:p w14:paraId="78B5B89E" w14:textId="77777777" w:rsidR="00105E3F" w:rsidRDefault="00105E3F" w:rsidP="00583B74">
      <w:pPr>
        <w:spacing w:before="0" w:line="240" w:lineRule="auto"/>
        <w:contextualSpacing/>
        <w:jc w:val="both"/>
      </w:pPr>
      <w:r>
        <w:t xml:space="preserve">Reach Chandigarh </w:t>
      </w:r>
    </w:p>
    <w:p w14:paraId="6E788599" w14:textId="77777777" w:rsidR="00105E3F" w:rsidRDefault="00105E3F" w:rsidP="00583B74">
      <w:pPr>
        <w:spacing w:before="0" w:line="240" w:lineRule="auto"/>
        <w:contextualSpacing/>
        <w:jc w:val="both"/>
      </w:pPr>
    </w:p>
    <w:p w14:paraId="20AA36B2" w14:textId="77777777" w:rsidR="00105E3F" w:rsidRDefault="00105E3F" w:rsidP="00583B74">
      <w:pPr>
        <w:pStyle w:val="Heading5"/>
        <w:spacing w:before="0"/>
        <w:contextualSpacing/>
        <w:jc w:val="both"/>
      </w:pPr>
      <w:r>
        <w:t>Ambala City to Chandigarh Bus Stand = 45 km | 1 hour 10 mins</w:t>
      </w:r>
    </w:p>
    <w:p w14:paraId="3D0104BC" w14:textId="77777777" w:rsidR="00105E3F" w:rsidRPr="00110D10" w:rsidRDefault="00105E3F" w:rsidP="00583B74">
      <w:pPr>
        <w:spacing w:before="0"/>
        <w:contextualSpacing/>
        <w:jc w:val="both"/>
      </w:pPr>
    </w:p>
    <w:p w14:paraId="6B1F715E" w14:textId="77777777" w:rsidR="00105E3F" w:rsidRDefault="00105E3F" w:rsidP="00583B74">
      <w:pPr>
        <w:spacing w:before="0" w:line="240" w:lineRule="auto"/>
        <w:contextualSpacing/>
        <w:jc w:val="both"/>
      </w:pPr>
      <w:hyperlink r:id="rId60" w:history="1">
        <w:r w:rsidRPr="009D43BA">
          <w:rPr>
            <w:rStyle w:val="Hyperlink"/>
          </w:rPr>
          <w:t>https://maps.app.goo.gl/DEzPdB4bSEmdAShb7</w:t>
        </w:r>
      </w:hyperlink>
    </w:p>
    <w:p w14:paraId="304D1185" w14:textId="77777777" w:rsidR="00105E3F" w:rsidRDefault="00105E3F" w:rsidP="00583B74">
      <w:pPr>
        <w:spacing w:before="0" w:line="240" w:lineRule="auto"/>
        <w:contextualSpacing/>
        <w:jc w:val="both"/>
      </w:pPr>
    </w:p>
    <w:p w14:paraId="17A5E439" w14:textId="77777777" w:rsidR="00105E3F" w:rsidRDefault="00105E3F" w:rsidP="00583B74">
      <w:pPr>
        <w:pStyle w:val="Heading5"/>
        <w:spacing w:before="0"/>
        <w:contextualSpacing/>
        <w:jc w:val="both"/>
      </w:pPr>
      <w:r>
        <w:lastRenderedPageBreak/>
        <w:t>Chandigarh Bus Stand to Manali Bus Stand 275 km | 6 hours</w:t>
      </w:r>
    </w:p>
    <w:p w14:paraId="52312E6E" w14:textId="77777777" w:rsidR="00105E3F" w:rsidRPr="00110D10" w:rsidRDefault="00105E3F" w:rsidP="00583B74">
      <w:pPr>
        <w:spacing w:before="0"/>
        <w:contextualSpacing/>
        <w:jc w:val="both"/>
      </w:pPr>
    </w:p>
    <w:p w14:paraId="43CF15FE" w14:textId="77777777" w:rsidR="00105E3F" w:rsidRDefault="00105E3F" w:rsidP="00583B74">
      <w:pPr>
        <w:pStyle w:val="Heading5"/>
        <w:spacing w:before="0"/>
        <w:contextualSpacing/>
        <w:jc w:val="both"/>
      </w:pPr>
      <w:r>
        <w:t>Manali Bus Stand to Beas Bridge 500m | 10 mins</w:t>
      </w:r>
    </w:p>
    <w:p w14:paraId="7A8B778E" w14:textId="77777777" w:rsidR="00105E3F" w:rsidRDefault="00105E3F" w:rsidP="00583B74">
      <w:pPr>
        <w:spacing w:before="0" w:line="240" w:lineRule="auto"/>
        <w:contextualSpacing/>
        <w:jc w:val="both"/>
      </w:pPr>
    </w:p>
    <w:p w14:paraId="53766AF6" w14:textId="77777777" w:rsidR="00105E3F" w:rsidRPr="00E224A5" w:rsidRDefault="00105E3F" w:rsidP="00583B74">
      <w:pPr>
        <w:pStyle w:val="Heading5"/>
        <w:spacing w:before="0"/>
        <w:contextualSpacing/>
        <w:jc w:val="both"/>
      </w:pPr>
      <w:r>
        <w:t xml:space="preserve">Ambala City to Beas Bridge Manali 320 km | 7 hours </w:t>
      </w:r>
    </w:p>
    <w:p w14:paraId="00F23A42" w14:textId="77777777" w:rsidR="00105E3F" w:rsidRPr="00110D10" w:rsidRDefault="00105E3F" w:rsidP="00583B74">
      <w:pPr>
        <w:spacing w:before="0" w:line="240" w:lineRule="auto"/>
        <w:contextualSpacing/>
        <w:jc w:val="both"/>
        <w:rPr>
          <w:rFonts w:ascii="Calibri" w:eastAsia="Times New Roman" w:hAnsi="Calibri" w:cs="Calibri"/>
          <w:color w:val="000000"/>
          <w:lang w:eastAsia="en-IN"/>
        </w:rPr>
      </w:pPr>
    </w:p>
    <w:p w14:paraId="67B1B61D" w14:textId="77777777" w:rsidR="00105E3F" w:rsidRDefault="00105E3F" w:rsidP="00583B74">
      <w:pPr>
        <w:pStyle w:val="Heading4"/>
        <w:spacing w:before="0"/>
        <w:contextualSpacing/>
        <w:jc w:val="both"/>
      </w:pPr>
      <w:r>
        <w:t xml:space="preserve">Day 1 = </w:t>
      </w:r>
      <w:r w:rsidRPr="00C474C7">
        <w:t>0</w:t>
      </w:r>
      <w:r>
        <w:t>8</w:t>
      </w:r>
      <w:r w:rsidRPr="00C474C7">
        <w:t>-07-2024</w:t>
      </w:r>
    </w:p>
    <w:p w14:paraId="27A462F6" w14:textId="77777777" w:rsidR="00105E3F" w:rsidRPr="00E224A5" w:rsidRDefault="00105E3F" w:rsidP="00583B74">
      <w:pPr>
        <w:shd w:val="clear" w:color="auto" w:fill="FFFFFF"/>
        <w:spacing w:before="0" w:line="300" w:lineRule="atLeast"/>
        <w:contextualSpacing/>
        <w:jc w:val="both"/>
        <w:rPr>
          <w:rFonts w:ascii="Lora" w:eastAsia="Times New Roman" w:hAnsi="Lora" w:cs="Times New Roman"/>
          <w:color w:val="000000"/>
          <w:sz w:val="24"/>
          <w:szCs w:val="24"/>
          <w:lang w:val="en-IN" w:eastAsia="en-IN"/>
        </w:rPr>
      </w:pPr>
      <w:r w:rsidRPr="00E224A5">
        <w:rPr>
          <w:rFonts w:ascii="Lora" w:eastAsia="Times New Roman" w:hAnsi="Lora" w:cs="Times New Roman"/>
          <w:b/>
          <w:bCs/>
          <w:color w:val="000000"/>
          <w:sz w:val="24"/>
          <w:szCs w:val="24"/>
          <w:lang w:val="en-IN" w:eastAsia="en-IN"/>
        </w:rPr>
        <w:t xml:space="preserve">Reach the </w:t>
      </w:r>
      <w:proofErr w:type="spellStart"/>
      <w:r w:rsidRPr="00E224A5">
        <w:rPr>
          <w:rFonts w:ascii="Lora" w:eastAsia="Times New Roman" w:hAnsi="Lora" w:cs="Times New Roman"/>
          <w:b/>
          <w:bCs/>
          <w:color w:val="000000"/>
          <w:sz w:val="24"/>
          <w:szCs w:val="24"/>
          <w:lang w:val="en-IN" w:eastAsia="en-IN"/>
        </w:rPr>
        <w:t>Indiahikes</w:t>
      </w:r>
      <w:proofErr w:type="spellEnd"/>
      <w:r w:rsidRPr="00E224A5">
        <w:rPr>
          <w:rFonts w:ascii="Lora" w:eastAsia="Times New Roman" w:hAnsi="Lora" w:cs="Times New Roman"/>
          <w:b/>
          <w:bCs/>
          <w:color w:val="000000"/>
          <w:sz w:val="24"/>
          <w:szCs w:val="24"/>
          <w:lang w:val="en-IN" w:eastAsia="en-IN"/>
        </w:rPr>
        <w:t xml:space="preserve"> Jungle Line Campus at Manali</w:t>
      </w:r>
    </w:p>
    <w:p w14:paraId="68752FF0" w14:textId="77777777" w:rsidR="00105E3F" w:rsidRDefault="00105E3F" w:rsidP="00583B74">
      <w:pPr>
        <w:shd w:val="clear" w:color="auto" w:fill="FFFFFF"/>
        <w:spacing w:before="0" w:line="240" w:lineRule="atLeast"/>
        <w:contextualSpacing/>
        <w:jc w:val="both"/>
        <w:rPr>
          <w:rFonts w:ascii="Lora" w:eastAsia="Times New Roman" w:hAnsi="Lora" w:cs="Times New Roman"/>
          <w:b/>
          <w:bCs/>
          <w:color w:val="212529"/>
          <w:sz w:val="21"/>
          <w:szCs w:val="21"/>
          <w:lang w:val="en-IN" w:eastAsia="en-IN"/>
        </w:rPr>
      </w:pPr>
      <w:r w:rsidRPr="00E224A5">
        <w:rPr>
          <w:rFonts w:ascii="Lora" w:eastAsia="Times New Roman" w:hAnsi="Lora" w:cs="Times New Roman"/>
          <w:b/>
          <w:bCs/>
          <w:color w:val="212529"/>
          <w:sz w:val="21"/>
          <w:szCs w:val="21"/>
          <w:lang w:val="en-IN" w:eastAsia="en-IN"/>
        </w:rPr>
        <w:t>Reporting Time: </w:t>
      </w:r>
      <w:r w:rsidRPr="00E224A5">
        <w:rPr>
          <w:rFonts w:ascii="Lora" w:eastAsia="Times New Roman" w:hAnsi="Lora" w:cs="Times New Roman"/>
          <w:color w:val="212529"/>
          <w:sz w:val="21"/>
          <w:szCs w:val="21"/>
          <w:lang w:val="en-IN" w:eastAsia="en-IN"/>
        </w:rPr>
        <w:t>3 pm </w:t>
      </w:r>
      <w:r w:rsidRPr="00E224A5">
        <w:rPr>
          <w:rFonts w:ascii="Lora" w:eastAsia="Times New Roman" w:hAnsi="Lora" w:cs="Times New Roman"/>
          <w:b/>
          <w:bCs/>
          <w:color w:val="212529"/>
          <w:sz w:val="21"/>
          <w:szCs w:val="21"/>
          <w:lang w:val="en-IN" w:eastAsia="en-IN"/>
        </w:rPr>
        <w:t xml:space="preserve">| </w:t>
      </w:r>
    </w:p>
    <w:p w14:paraId="72BCE958" w14:textId="77777777" w:rsidR="00105E3F" w:rsidRDefault="00105E3F" w:rsidP="00583B74">
      <w:pPr>
        <w:shd w:val="clear" w:color="auto" w:fill="FFFFFF"/>
        <w:spacing w:before="0" w:line="240" w:lineRule="atLeast"/>
        <w:contextualSpacing/>
        <w:jc w:val="both"/>
        <w:rPr>
          <w:rFonts w:ascii="Lora" w:eastAsia="Times New Roman" w:hAnsi="Lora" w:cs="Times New Roman"/>
          <w:color w:val="212529"/>
          <w:sz w:val="21"/>
          <w:szCs w:val="21"/>
          <w:lang w:val="en-IN" w:eastAsia="en-IN"/>
        </w:rPr>
      </w:pPr>
      <w:r w:rsidRPr="00E224A5">
        <w:rPr>
          <w:rFonts w:ascii="Lora" w:eastAsia="Times New Roman" w:hAnsi="Lora" w:cs="Times New Roman"/>
          <w:b/>
          <w:bCs/>
          <w:color w:val="212529"/>
          <w:sz w:val="21"/>
          <w:szCs w:val="21"/>
          <w:lang w:val="en-IN" w:eastAsia="en-IN"/>
        </w:rPr>
        <w:t>Location:</w:t>
      </w:r>
      <w:r w:rsidRPr="00E224A5">
        <w:rPr>
          <w:rFonts w:ascii="Lora" w:eastAsia="Times New Roman" w:hAnsi="Lora" w:cs="Times New Roman"/>
          <w:color w:val="212529"/>
          <w:sz w:val="21"/>
          <w:szCs w:val="21"/>
          <w:lang w:val="en-IN" w:eastAsia="en-IN"/>
        </w:rPr>
        <w:t> </w:t>
      </w:r>
      <w:hyperlink r:id="rId61" w:tgtFrame="_blank" w:history="1">
        <w:r w:rsidRPr="00E224A5">
          <w:rPr>
            <w:rFonts w:ascii="Lora" w:eastAsia="Times New Roman" w:hAnsi="Lora" w:cs="Times New Roman"/>
            <w:color w:val="0D6EFD"/>
            <w:sz w:val="21"/>
            <w:szCs w:val="21"/>
            <w:u w:val="single"/>
            <w:lang w:val="en-IN" w:eastAsia="en-IN"/>
          </w:rPr>
          <w:t>Beas Bridge, Manali</w:t>
        </w:r>
      </w:hyperlink>
      <w:r>
        <w:rPr>
          <w:rFonts w:ascii="Lora" w:eastAsia="Times New Roman" w:hAnsi="Lora" w:cs="Times New Roman"/>
          <w:color w:val="212529"/>
          <w:sz w:val="21"/>
          <w:szCs w:val="21"/>
          <w:lang w:val="en-IN" w:eastAsia="en-IN"/>
        </w:rPr>
        <w:t xml:space="preserve"> </w:t>
      </w:r>
    </w:p>
    <w:p w14:paraId="5450C908" w14:textId="77777777" w:rsidR="00105E3F" w:rsidRPr="00E224A5" w:rsidRDefault="00105E3F" w:rsidP="00583B74">
      <w:pPr>
        <w:shd w:val="clear" w:color="auto" w:fill="FFFFFF"/>
        <w:spacing w:before="0" w:line="315" w:lineRule="atLeast"/>
        <w:contextualSpacing/>
        <w:jc w:val="both"/>
        <w:rPr>
          <w:rFonts w:ascii="Lora-Medium" w:eastAsia="Times New Roman" w:hAnsi="Lora-Medium" w:cs="Times New Roman"/>
          <w:color w:val="000000"/>
          <w:sz w:val="24"/>
          <w:szCs w:val="24"/>
          <w:lang w:val="en-IN" w:eastAsia="en-IN"/>
        </w:rPr>
      </w:pPr>
      <w:r w:rsidRPr="00E224A5">
        <w:rPr>
          <w:rFonts w:ascii="Lora-Medium" w:eastAsia="Times New Roman" w:hAnsi="Lora-Medium" w:cs="Times New Roman"/>
          <w:color w:val="000000"/>
          <w:sz w:val="24"/>
          <w:szCs w:val="24"/>
          <w:lang w:val="en-IN" w:eastAsia="en-IN"/>
        </w:rPr>
        <w:t>Pick-up will be arranged from </w:t>
      </w:r>
      <w:hyperlink r:id="rId62" w:tgtFrame="_blank" w:history="1">
        <w:r w:rsidRPr="00E224A5">
          <w:rPr>
            <w:rFonts w:ascii="Lora-Medium" w:eastAsia="Times New Roman" w:hAnsi="Lora-Medium" w:cs="Times New Roman"/>
            <w:color w:val="0D6EFD"/>
            <w:sz w:val="24"/>
            <w:szCs w:val="24"/>
            <w:u w:val="single"/>
            <w:lang w:val="en-IN" w:eastAsia="en-IN"/>
          </w:rPr>
          <w:t>Beas Bridge, Manali</w:t>
        </w:r>
      </w:hyperlink>
      <w:r w:rsidRPr="00E224A5">
        <w:rPr>
          <w:rFonts w:ascii="Lora-Medium" w:eastAsia="Times New Roman" w:hAnsi="Lora-Medium" w:cs="Times New Roman"/>
          <w:color w:val="000000"/>
          <w:sz w:val="24"/>
          <w:szCs w:val="24"/>
          <w:lang w:val="en-IN" w:eastAsia="en-IN"/>
        </w:rPr>
        <w:t xml:space="preserve"> to </w:t>
      </w:r>
      <w:proofErr w:type="spellStart"/>
      <w:r w:rsidRPr="00E224A5">
        <w:rPr>
          <w:rFonts w:ascii="Lora-Medium" w:eastAsia="Times New Roman" w:hAnsi="Lora-Medium" w:cs="Times New Roman"/>
          <w:color w:val="000000"/>
          <w:sz w:val="24"/>
          <w:szCs w:val="24"/>
          <w:lang w:val="en-IN" w:eastAsia="en-IN"/>
        </w:rPr>
        <w:t>Indiahikes</w:t>
      </w:r>
      <w:proofErr w:type="spellEnd"/>
      <w:r w:rsidRPr="00E224A5">
        <w:rPr>
          <w:rFonts w:ascii="Lora-Medium" w:eastAsia="Times New Roman" w:hAnsi="Lora-Medium" w:cs="Times New Roman"/>
          <w:color w:val="000000"/>
          <w:sz w:val="24"/>
          <w:szCs w:val="24"/>
          <w:lang w:val="en-IN" w:eastAsia="en-IN"/>
        </w:rPr>
        <w:t xml:space="preserve"> Jungle Line Campus at 3 pm. It will cost Rs 1,000 per vehicle (5-6 seaters) and has to be shared by trekkers. You will be staying at our campus on this day. The vehicle will be non-A/C.</w:t>
      </w:r>
    </w:p>
    <w:p w14:paraId="3A3D1FAF" w14:textId="77777777" w:rsidR="00105E3F" w:rsidRPr="00E224A5" w:rsidRDefault="00105E3F" w:rsidP="00583B74">
      <w:pPr>
        <w:spacing w:before="0"/>
        <w:contextualSpacing/>
        <w:jc w:val="both"/>
      </w:pPr>
    </w:p>
    <w:p w14:paraId="55F54601" w14:textId="77777777" w:rsidR="00105E3F" w:rsidRDefault="00105E3F" w:rsidP="00583B74">
      <w:pPr>
        <w:pStyle w:val="Heading4"/>
        <w:spacing w:before="0"/>
        <w:contextualSpacing/>
        <w:jc w:val="both"/>
      </w:pPr>
      <w:r>
        <w:t xml:space="preserve">Day 2= </w:t>
      </w:r>
      <w:r w:rsidRPr="00C474C7">
        <w:t>0</w:t>
      </w:r>
      <w:r>
        <w:t>9</w:t>
      </w:r>
      <w:r w:rsidRPr="00C474C7">
        <w:t>-07-2024</w:t>
      </w:r>
    </w:p>
    <w:p w14:paraId="3D8B6E81" w14:textId="77777777" w:rsidR="00105E3F" w:rsidRDefault="00105E3F" w:rsidP="00583B74">
      <w:pPr>
        <w:pStyle w:val="Heading4"/>
        <w:spacing w:before="0"/>
        <w:contextualSpacing/>
        <w:jc w:val="both"/>
      </w:pPr>
      <w:r>
        <w:t>Day 3= 10</w:t>
      </w:r>
      <w:r w:rsidRPr="00C474C7">
        <w:t>-07-2024</w:t>
      </w:r>
    </w:p>
    <w:p w14:paraId="291B120C" w14:textId="77777777" w:rsidR="00105E3F" w:rsidRDefault="00105E3F" w:rsidP="00583B74">
      <w:pPr>
        <w:pStyle w:val="Heading4"/>
        <w:spacing w:before="0"/>
        <w:contextualSpacing/>
        <w:jc w:val="both"/>
      </w:pPr>
      <w:r>
        <w:t>Day 4= 11</w:t>
      </w:r>
      <w:r w:rsidRPr="00C474C7">
        <w:t>-07-2024</w:t>
      </w:r>
    </w:p>
    <w:p w14:paraId="0E901F45" w14:textId="77777777" w:rsidR="00105E3F" w:rsidRDefault="00105E3F" w:rsidP="00583B74">
      <w:pPr>
        <w:pStyle w:val="Heading4"/>
        <w:spacing w:before="0"/>
        <w:contextualSpacing/>
        <w:jc w:val="both"/>
      </w:pPr>
      <w:r>
        <w:t>Day 5= 12</w:t>
      </w:r>
      <w:r w:rsidRPr="00C474C7">
        <w:t>-07-2024</w:t>
      </w:r>
    </w:p>
    <w:p w14:paraId="4A0C436D" w14:textId="77777777" w:rsidR="00105E3F" w:rsidRPr="00110D10" w:rsidRDefault="00105E3F" w:rsidP="00583B74">
      <w:pPr>
        <w:spacing w:before="0"/>
        <w:contextualSpacing/>
        <w:jc w:val="both"/>
        <w:rPr>
          <w:sz w:val="12"/>
          <w:szCs w:val="12"/>
        </w:rPr>
      </w:pPr>
    </w:p>
    <w:p w14:paraId="538390A0" w14:textId="77777777" w:rsidR="00105E3F" w:rsidRDefault="00105E3F" w:rsidP="00583B74">
      <w:pPr>
        <w:shd w:val="clear" w:color="auto" w:fill="FFFFFF"/>
        <w:spacing w:before="0" w:line="300" w:lineRule="atLeast"/>
        <w:contextualSpacing/>
        <w:jc w:val="both"/>
        <w:rPr>
          <w:rFonts w:ascii="Lora" w:eastAsia="Times New Roman" w:hAnsi="Lora" w:cs="Times New Roman"/>
          <w:b/>
          <w:bCs/>
          <w:color w:val="000000"/>
          <w:sz w:val="24"/>
          <w:szCs w:val="24"/>
          <w:lang w:val="en-IN" w:eastAsia="en-IN"/>
        </w:rPr>
      </w:pPr>
      <w:r w:rsidRPr="00110D10">
        <w:rPr>
          <w:rFonts w:ascii="Lora" w:eastAsia="Times New Roman" w:hAnsi="Lora" w:cs="Times New Roman"/>
          <w:b/>
          <w:bCs/>
          <w:color w:val="000000"/>
          <w:sz w:val="24"/>
          <w:szCs w:val="24"/>
          <w:lang w:val="en-IN" w:eastAsia="en-IN"/>
        </w:rPr>
        <w:t xml:space="preserve">Trek from Naya </w:t>
      </w:r>
      <w:proofErr w:type="spellStart"/>
      <w:r w:rsidRPr="00110D10">
        <w:rPr>
          <w:rFonts w:ascii="Lora" w:eastAsia="Times New Roman" w:hAnsi="Lora" w:cs="Times New Roman"/>
          <w:b/>
          <w:bCs/>
          <w:color w:val="000000"/>
          <w:sz w:val="24"/>
          <w:szCs w:val="24"/>
          <w:lang w:val="en-IN" w:eastAsia="en-IN"/>
        </w:rPr>
        <w:t>Tapru</w:t>
      </w:r>
      <w:proofErr w:type="spellEnd"/>
      <w:r w:rsidRPr="00110D10">
        <w:rPr>
          <w:rFonts w:ascii="Lora" w:eastAsia="Times New Roman" w:hAnsi="Lora" w:cs="Times New Roman"/>
          <w:b/>
          <w:bCs/>
          <w:color w:val="000000"/>
          <w:sz w:val="24"/>
          <w:szCs w:val="24"/>
          <w:lang w:val="en-IN" w:eastAsia="en-IN"/>
        </w:rPr>
        <w:t xml:space="preserve"> to </w:t>
      </w:r>
      <w:proofErr w:type="spellStart"/>
      <w:r w:rsidRPr="00110D10">
        <w:rPr>
          <w:rFonts w:ascii="Lora" w:eastAsia="Times New Roman" w:hAnsi="Lora" w:cs="Times New Roman"/>
          <w:b/>
          <w:bCs/>
          <w:color w:val="000000"/>
          <w:sz w:val="24"/>
          <w:szCs w:val="24"/>
          <w:lang w:val="en-IN" w:eastAsia="en-IN"/>
        </w:rPr>
        <w:t>Rumsu</w:t>
      </w:r>
      <w:proofErr w:type="spellEnd"/>
      <w:r w:rsidRPr="00110D10">
        <w:rPr>
          <w:rFonts w:ascii="Lora" w:eastAsia="Times New Roman" w:hAnsi="Lora" w:cs="Times New Roman"/>
          <w:b/>
          <w:bCs/>
          <w:color w:val="000000"/>
          <w:sz w:val="24"/>
          <w:szCs w:val="24"/>
          <w:lang w:val="en-IN" w:eastAsia="en-IN"/>
        </w:rPr>
        <w:t xml:space="preserve">. </w:t>
      </w:r>
    </w:p>
    <w:p w14:paraId="795036C5" w14:textId="77777777" w:rsidR="00105E3F" w:rsidRDefault="00105E3F" w:rsidP="00583B74">
      <w:pPr>
        <w:shd w:val="clear" w:color="auto" w:fill="FFFFFF"/>
        <w:spacing w:before="0" w:line="300" w:lineRule="atLeast"/>
        <w:contextualSpacing/>
        <w:jc w:val="both"/>
        <w:rPr>
          <w:rFonts w:ascii="Lora" w:eastAsia="Times New Roman" w:hAnsi="Lora" w:cs="Times New Roman"/>
          <w:b/>
          <w:bCs/>
          <w:color w:val="000000"/>
          <w:sz w:val="24"/>
          <w:szCs w:val="24"/>
          <w:lang w:val="en-IN" w:eastAsia="en-IN"/>
        </w:rPr>
      </w:pPr>
      <w:r w:rsidRPr="00110D10">
        <w:rPr>
          <w:rFonts w:ascii="Lora" w:eastAsia="Times New Roman" w:hAnsi="Lora" w:cs="Times New Roman"/>
          <w:b/>
          <w:bCs/>
          <w:color w:val="000000"/>
          <w:sz w:val="24"/>
          <w:szCs w:val="24"/>
          <w:lang w:val="en-IN" w:eastAsia="en-IN"/>
        </w:rPr>
        <w:t xml:space="preserve">Drive back to </w:t>
      </w:r>
      <w:proofErr w:type="spellStart"/>
      <w:r w:rsidRPr="00110D10">
        <w:rPr>
          <w:rFonts w:ascii="Lora" w:eastAsia="Times New Roman" w:hAnsi="Lora" w:cs="Times New Roman"/>
          <w:b/>
          <w:bCs/>
          <w:color w:val="000000"/>
          <w:sz w:val="24"/>
          <w:szCs w:val="24"/>
          <w:lang w:val="en-IN" w:eastAsia="en-IN"/>
        </w:rPr>
        <w:t>Indiahikes</w:t>
      </w:r>
      <w:proofErr w:type="spellEnd"/>
      <w:r w:rsidRPr="00110D10">
        <w:rPr>
          <w:rFonts w:ascii="Lora" w:eastAsia="Times New Roman" w:hAnsi="Lora" w:cs="Times New Roman"/>
          <w:b/>
          <w:bCs/>
          <w:color w:val="000000"/>
          <w:sz w:val="24"/>
          <w:szCs w:val="24"/>
          <w:lang w:val="en-IN" w:eastAsia="en-IN"/>
        </w:rPr>
        <w:t xml:space="preserve"> Jungle Line Campus at Manali.</w:t>
      </w:r>
    </w:p>
    <w:p w14:paraId="15520BF2" w14:textId="77777777" w:rsidR="00105E3F" w:rsidRDefault="00105E3F" w:rsidP="00583B74">
      <w:pPr>
        <w:shd w:val="clear" w:color="auto" w:fill="FFFFFF"/>
        <w:spacing w:before="0" w:line="300" w:lineRule="atLeast"/>
        <w:contextualSpacing/>
        <w:jc w:val="both"/>
        <w:rPr>
          <w:rFonts w:ascii="Lora" w:eastAsia="Times New Roman" w:hAnsi="Lora" w:cs="Times New Roman"/>
          <w:b/>
          <w:bCs/>
          <w:color w:val="000000"/>
          <w:sz w:val="24"/>
          <w:szCs w:val="24"/>
          <w:lang w:val="en-IN" w:eastAsia="en-IN"/>
        </w:rPr>
      </w:pPr>
    </w:p>
    <w:p w14:paraId="07A0F771" w14:textId="77777777" w:rsidR="00105E3F" w:rsidRPr="00110D10" w:rsidRDefault="00105E3F" w:rsidP="00583B74">
      <w:pPr>
        <w:shd w:val="clear" w:color="auto" w:fill="FFFFFF"/>
        <w:spacing w:before="0" w:line="300" w:lineRule="atLeast"/>
        <w:contextualSpacing/>
        <w:jc w:val="both"/>
        <w:rPr>
          <w:rFonts w:ascii="Lora" w:eastAsia="Times New Roman" w:hAnsi="Lora" w:cs="Times New Roman"/>
          <w:color w:val="000000"/>
          <w:sz w:val="24"/>
          <w:szCs w:val="24"/>
          <w:lang w:val="en-IN" w:eastAsia="en-IN"/>
        </w:rPr>
      </w:pPr>
      <w:r>
        <w:rPr>
          <w:rFonts w:ascii="Lora" w:eastAsia="Times New Roman" w:hAnsi="Lora" w:cs="Times New Roman"/>
          <w:b/>
          <w:bCs/>
          <w:color w:val="000000"/>
          <w:sz w:val="24"/>
          <w:szCs w:val="24"/>
          <w:lang w:val="en-IN" w:eastAsia="en-IN"/>
        </w:rPr>
        <w:t>We will reach Manali by 8PM.</w:t>
      </w:r>
    </w:p>
    <w:p w14:paraId="45416A30" w14:textId="77777777" w:rsidR="00105E3F" w:rsidRPr="00110D10" w:rsidRDefault="00105E3F" w:rsidP="00583B74">
      <w:pPr>
        <w:spacing w:before="0"/>
        <w:contextualSpacing/>
        <w:jc w:val="both"/>
        <w:rPr>
          <w:lang w:val="en-IN"/>
        </w:rPr>
      </w:pPr>
    </w:p>
    <w:p w14:paraId="79939FDB" w14:textId="77777777" w:rsidR="00105E3F" w:rsidRDefault="00105E3F" w:rsidP="00583B74">
      <w:pPr>
        <w:pStyle w:val="Heading4"/>
        <w:spacing w:before="0"/>
        <w:contextualSpacing/>
        <w:jc w:val="both"/>
      </w:pPr>
      <w:r>
        <w:t>Day 6= 13</w:t>
      </w:r>
      <w:r w:rsidRPr="00C474C7">
        <w:t>-07-2024</w:t>
      </w:r>
    </w:p>
    <w:p w14:paraId="2F688E65" w14:textId="77777777" w:rsidR="00105E3F" w:rsidRDefault="00105E3F" w:rsidP="00583B74">
      <w:pPr>
        <w:spacing w:before="0"/>
        <w:contextualSpacing/>
        <w:jc w:val="both"/>
      </w:pPr>
      <w:r>
        <w:t xml:space="preserve">Board Paschim Express from Chandigarh to Mumbai Central </w:t>
      </w:r>
    </w:p>
    <w:p w14:paraId="592B79A7" w14:textId="77777777" w:rsidR="00105E3F" w:rsidRDefault="00105E3F" w:rsidP="00583B74">
      <w:pPr>
        <w:spacing w:before="0"/>
        <w:contextualSpacing/>
        <w:jc w:val="both"/>
      </w:pPr>
      <w:r>
        <w:t xml:space="preserve">At 12:20 PM </w:t>
      </w:r>
    </w:p>
    <w:p w14:paraId="73E6E803" w14:textId="77777777" w:rsidR="00105E3F" w:rsidRPr="00BE1B9D" w:rsidRDefault="00105E3F" w:rsidP="00583B74">
      <w:pPr>
        <w:spacing w:before="0"/>
        <w:contextualSpacing/>
        <w:jc w:val="both"/>
      </w:pPr>
    </w:p>
    <w:p w14:paraId="7C5FADF4" w14:textId="77777777" w:rsidR="00105E3F" w:rsidRDefault="00105E3F" w:rsidP="00583B74">
      <w:pPr>
        <w:pStyle w:val="Heading4"/>
        <w:spacing w:before="0"/>
        <w:contextualSpacing/>
        <w:jc w:val="both"/>
      </w:pPr>
      <w:r>
        <w:t>Day 7= 14</w:t>
      </w:r>
      <w:r w:rsidRPr="00C474C7">
        <w:t>-07-2024</w:t>
      </w:r>
    </w:p>
    <w:p w14:paraId="7DA15502" w14:textId="77777777" w:rsidR="00105E3F" w:rsidRPr="00C474C7" w:rsidRDefault="00105E3F" w:rsidP="00583B74">
      <w:pPr>
        <w:spacing w:before="0"/>
        <w:contextualSpacing/>
        <w:jc w:val="both"/>
      </w:pPr>
    </w:p>
    <w:p w14:paraId="3147392B" w14:textId="77777777" w:rsidR="00105E3F" w:rsidRDefault="00105E3F" w:rsidP="00583B74">
      <w:pPr>
        <w:spacing w:before="0"/>
        <w:contextualSpacing/>
        <w:jc w:val="both"/>
      </w:pPr>
    </w:p>
    <w:p w14:paraId="146901D0" w14:textId="77777777" w:rsidR="00105E3F" w:rsidRPr="00C474C7" w:rsidRDefault="00105E3F" w:rsidP="00583B74">
      <w:pPr>
        <w:spacing w:before="0"/>
        <w:contextualSpacing/>
        <w:jc w:val="both"/>
      </w:pPr>
    </w:p>
    <w:p w14:paraId="1B773E37" w14:textId="77777777" w:rsidR="00105E3F" w:rsidRDefault="00105E3F" w:rsidP="00583B74">
      <w:pPr>
        <w:pStyle w:val="Heading4"/>
        <w:spacing w:before="0"/>
        <w:contextualSpacing/>
        <w:jc w:val="both"/>
      </w:pPr>
      <w:r>
        <w:t>Queries</w:t>
      </w:r>
    </w:p>
    <w:p w14:paraId="489A798E" w14:textId="77777777" w:rsidR="00105E3F" w:rsidRDefault="00105E3F" w:rsidP="00583B74">
      <w:pPr>
        <w:pStyle w:val="Heading5"/>
        <w:spacing w:before="0"/>
        <w:contextualSpacing/>
        <w:jc w:val="both"/>
      </w:pPr>
      <w:r>
        <w:t>Ambala City UBC to Manali Direct Bus commute options?</w:t>
      </w:r>
    </w:p>
    <w:p w14:paraId="6936118D" w14:textId="77777777" w:rsidR="00105E3F" w:rsidRDefault="00105E3F" w:rsidP="00583B74">
      <w:pPr>
        <w:pStyle w:val="Heading5"/>
        <w:spacing w:before="0"/>
        <w:contextualSpacing/>
        <w:jc w:val="both"/>
      </w:pPr>
      <w:r>
        <w:t>Ambala City UBC to Chandigarh Bus commute options?</w:t>
      </w:r>
    </w:p>
    <w:p w14:paraId="5A4C4DAD" w14:textId="77777777" w:rsidR="00105E3F" w:rsidRDefault="00105E3F" w:rsidP="00583B74">
      <w:pPr>
        <w:pStyle w:val="Heading5"/>
        <w:spacing w:before="0"/>
        <w:contextualSpacing/>
        <w:jc w:val="both"/>
      </w:pPr>
      <w:r>
        <w:t>Chandigarh to Manali Buses Stand commute options?</w:t>
      </w:r>
    </w:p>
    <w:p w14:paraId="3C4CBE90" w14:textId="77777777" w:rsidR="00105E3F" w:rsidRDefault="00105E3F" w:rsidP="00583B74">
      <w:pPr>
        <w:pStyle w:val="Heading5"/>
        <w:spacing w:before="0"/>
        <w:contextualSpacing/>
        <w:jc w:val="both"/>
      </w:pPr>
      <w:r>
        <w:t>From Manali Bus Stand do we have overnight buses to Chandigarh &amp; Last Bus timing?</w:t>
      </w:r>
    </w:p>
    <w:p w14:paraId="6737768C" w14:textId="77777777" w:rsidR="00105E3F" w:rsidRPr="00872B06" w:rsidRDefault="00105E3F" w:rsidP="00583B74">
      <w:pPr>
        <w:pStyle w:val="Heading5"/>
        <w:spacing w:before="0"/>
        <w:contextualSpacing/>
        <w:jc w:val="both"/>
      </w:pPr>
      <w:r>
        <w:t>Trek last day is 12</w:t>
      </w:r>
      <w:r w:rsidRPr="00872B06">
        <w:rPr>
          <w:vertAlign w:val="superscript"/>
        </w:rPr>
        <w:t>th</w:t>
      </w:r>
      <w:r>
        <w:t>, So will we reach Chandigarh before 8AM on 13</w:t>
      </w:r>
      <w:r w:rsidRPr="00872B06">
        <w:rPr>
          <w:vertAlign w:val="superscript"/>
        </w:rPr>
        <w:t>th</w:t>
      </w:r>
      <w:r>
        <w:t xml:space="preserve">?  </w:t>
      </w:r>
    </w:p>
    <w:p w14:paraId="288E6E62" w14:textId="77777777" w:rsidR="00105E3F" w:rsidRDefault="00105E3F" w:rsidP="00583B74">
      <w:pPr>
        <w:spacing w:before="0"/>
        <w:ind w:left="360"/>
        <w:contextualSpacing/>
        <w:jc w:val="both"/>
      </w:pPr>
    </w:p>
    <w:sectPr w:rsidR="00105E3F">
      <w:footerReference w:type="default" r:id="rId63"/>
      <w:pgSz w:w="12240" w:h="15840"/>
      <w:pgMar w:top="1440" w:right="1440" w:bottom="1440" w:left="1440" w:header="288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26F569" w14:textId="77777777" w:rsidR="005131EC" w:rsidRDefault="005131EC">
      <w:pPr>
        <w:spacing w:line="240" w:lineRule="auto"/>
      </w:pPr>
      <w:r>
        <w:separator/>
      </w:r>
    </w:p>
  </w:endnote>
  <w:endnote w:type="continuationSeparator" w:id="0">
    <w:p w14:paraId="69BAD1CF" w14:textId="77777777" w:rsidR="005131EC" w:rsidRDefault="005131EC">
      <w:pPr>
        <w:spacing w:line="240" w:lineRule="auto"/>
      </w:pPr>
      <w:r>
        <w:continuationSeparator/>
      </w:r>
    </w:p>
  </w:endnote>
  <w:endnote w:type="continuationNotice" w:id="1">
    <w:p w14:paraId="61B66C62" w14:textId="77777777" w:rsidR="005131EC" w:rsidRDefault="005131EC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ora">
    <w:charset w:val="00"/>
    <w:family w:val="auto"/>
    <w:pitch w:val="variable"/>
    <w:sig w:usb0="A00002FF" w:usb1="5000204B" w:usb2="00000000" w:usb3="00000000" w:csb0="00000097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ora-Medium">
    <w:altName w:val="Lor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02186409"/>
      <w:docPartObj>
        <w:docPartGallery w:val="Page Numbers (Bottom of Page)"/>
        <w:docPartUnique/>
      </w:docPartObj>
    </w:sdtPr>
    <w:sdtContent>
      <w:p w14:paraId="252972D9" w14:textId="77777777" w:rsidR="005C6D45" w:rsidRDefault="002F25A8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4227C85F" w14:textId="77777777" w:rsidR="005C6D45" w:rsidRDefault="005C6D4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58D702" w14:textId="77777777" w:rsidR="005131EC" w:rsidRDefault="005131EC">
      <w:pPr>
        <w:spacing w:line="240" w:lineRule="auto"/>
      </w:pPr>
      <w:r>
        <w:separator/>
      </w:r>
    </w:p>
  </w:footnote>
  <w:footnote w:type="continuationSeparator" w:id="0">
    <w:p w14:paraId="65B88175" w14:textId="77777777" w:rsidR="005131EC" w:rsidRDefault="005131EC">
      <w:pPr>
        <w:spacing w:line="240" w:lineRule="auto"/>
      </w:pPr>
      <w:r>
        <w:continuationSeparator/>
      </w:r>
    </w:p>
  </w:footnote>
  <w:footnote w:type="continuationNotice" w:id="1">
    <w:p w14:paraId="4E4AE7CD" w14:textId="77777777" w:rsidR="005131EC" w:rsidRDefault="005131EC">
      <w:pPr>
        <w:spacing w:before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907A257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2756F16"/>
    <w:multiLevelType w:val="hybridMultilevel"/>
    <w:tmpl w:val="7C46F3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3BB5BED"/>
    <w:multiLevelType w:val="hybridMultilevel"/>
    <w:tmpl w:val="1E7C03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3E17484"/>
    <w:multiLevelType w:val="multilevel"/>
    <w:tmpl w:val="8BFCD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6D24B74"/>
    <w:multiLevelType w:val="multilevel"/>
    <w:tmpl w:val="EBB2B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EC944D7"/>
    <w:multiLevelType w:val="multilevel"/>
    <w:tmpl w:val="536CB3C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39E236C"/>
    <w:multiLevelType w:val="multilevel"/>
    <w:tmpl w:val="5D2841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07C3B4D"/>
    <w:multiLevelType w:val="hybridMultilevel"/>
    <w:tmpl w:val="E71E0E68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C9273B9"/>
    <w:multiLevelType w:val="hybridMultilevel"/>
    <w:tmpl w:val="1892DD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E77534"/>
    <w:multiLevelType w:val="hybridMultilevel"/>
    <w:tmpl w:val="49827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F656CA"/>
    <w:multiLevelType w:val="hybridMultilevel"/>
    <w:tmpl w:val="1C067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D0F51DD"/>
    <w:multiLevelType w:val="hybridMultilevel"/>
    <w:tmpl w:val="E71E0E68"/>
    <w:lvl w:ilvl="0" w:tplc="07DCE6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51F1243"/>
    <w:multiLevelType w:val="hybridMultilevel"/>
    <w:tmpl w:val="F8A21D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A2A268C"/>
    <w:multiLevelType w:val="multilevel"/>
    <w:tmpl w:val="EE607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31243D5"/>
    <w:multiLevelType w:val="multilevel"/>
    <w:tmpl w:val="22404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77512B5"/>
    <w:multiLevelType w:val="hybridMultilevel"/>
    <w:tmpl w:val="CF72FB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8E65A13"/>
    <w:multiLevelType w:val="hybridMultilevel"/>
    <w:tmpl w:val="4AB4433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4C77C6"/>
    <w:multiLevelType w:val="multilevel"/>
    <w:tmpl w:val="FA005712"/>
    <w:lvl w:ilvl="0">
      <w:start w:val="1"/>
      <w:numFmt w:val="decimal"/>
      <w:pStyle w:val="ListNumber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abstractNum w:abstractNumId="26" w15:restartNumberingAfterBreak="0">
    <w:nsid w:val="7C226EBA"/>
    <w:multiLevelType w:val="multilevel"/>
    <w:tmpl w:val="4E58E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D3F2076"/>
    <w:multiLevelType w:val="multilevel"/>
    <w:tmpl w:val="03902E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88335290">
    <w:abstractNumId w:val="25"/>
  </w:num>
  <w:num w:numId="2" w16cid:durableId="888154637">
    <w:abstractNumId w:val="25"/>
    <w:lvlOverride w:ilvl="0">
      <w:startOverride w:val="1"/>
    </w:lvlOverride>
  </w:num>
  <w:num w:numId="3" w16cid:durableId="992367855">
    <w:abstractNumId w:val="25"/>
  </w:num>
  <w:num w:numId="4" w16cid:durableId="932980406">
    <w:abstractNumId w:val="25"/>
    <w:lvlOverride w:ilvl="0">
      <w:startOverride w:val="1"/>
    </w:lvlOverride>
  </w:num>
  <w:num w:numId="5" w16cid:durableId="686491707">
    <w:abstractNumId w:val="8"/>
  </w:num>
  <w:num w:numId="6" w16cid:durableId="355741773">
    <w:abstractNumId w:val="25"/>
    <w:lvlOverride w:ilvl="0">
      <w:startOverride w:val="1"/>
    </w:lvlOverride>
  </w:num>
  <w:num w:numId="7" w16cid:durableId="54383517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709601108">
    <w:abstractNumId w:val="12"/>
  </w:num>
  <w:num w:numId="9" w16cid:durableId="61571674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35734776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290547830">
    <w:abstractNumId w:val="7"/>
  </w:num>
  <w:num w:numId="12" w16cid:durableId="1581065078">
    <w:abstractNumId w:val="6"/>
  </w:num>
  <w:num w:numId="13" w16cid:durableId="715199502">
    <w:abstractNumId w:val="5"/>
  </w:num>
  <w:num w:numId="14" w16cid:durableId="1180049853">
    <w:abstractNumId w:val="4"/>
  </w:num>
  <w:num w:numId="15" w16cid:durableId="424884213">
    <w:abstractNumId w:val="3"/>
  </w:num>
  <w:num w:numId="16" w16cid:durableId="27880715">
    <w:abstractNumId w:val="2"/>
  </w:num>
  <w:num w:numId="17" w16cid:durableId="115099747">
    <w:abstractNumId w:val="1"/>
  </w:num>
  <w:num w:numId="18" w16cid:durableId="1560940636">
    <w:abstractNumId w:val="0"/>
  </w:num>
  <w:num w:numId="19" w16cid:durableId="142620524">
    <w:abstractNumId w:val="26"/>
  </w:num>
  <w:num w:numId="20" w16cid:durableId="935745487">
    <w:abstractNumId w:val="11"/>
  </w:num>
  <w:num w:numId="21" w16cid:durableId="1214195292">
    <w:abstractNumId w:val="22"/>
  </w:num>
  <w:num w:numId="22" w16cid:durableId="1385132699">
    <w:abstractNumId w:val="21"/>
  </w:num>
  <w:num w:numId="23" w16cid:durableId="212549037">
    <w:abstractNumId w:val="18"/>
  </w:num>
  <w:num w:numId="24" w16cid:durableId="39287097">
    <w:abstractNumId w:val="17"/>
  </w:num>
  <w:num w:numId="25" w16cid:durableId="161219970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11828373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85457023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79294618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28956020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48439170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69104763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631133470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83646896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602714498">
    <w:abstractNumId w:val="14"/>
  </w:num>
  <w:num w:numId="35" w16cid:durableId="1381368938">
    <w:abstractNumId w:val="13"/>
  </w:num>
  <w:num w:numId="36" w16cid:durableId="113792400">
    <w:abstractNumId w:val="27"/>
  </w:num>
  <w:num w:numId="37" w16cid:durableId="825828944">
    <w:abstractNumId w:val="16"/>
  </w:num>
  <w:num w:numId="38" w16cid:durableId="1400135604">
    <w:abstractNumId w:val="10"/>
  </w:num>
  <w:num w:numId="39" w16cid:durableId="602151994">
    <w:abstractNumId w:val="19"/>
  </w:num>
  <w:num w:numId="40" w16cid:durableId="665520282">
    <w:abstractNumId w:val="15"/>
  </w:num>
  <w:num w:numId="41" w16cid:durableId="1359967482">
    <w:abstractNumId w:val="23"/>
  </w:num>
  <w:num w:numId="42" w16cid:durableId="1008024945">
    <w:abstractNumId w:val="20"/>
  </w:num>
  <w:num w:numId="43" w16cid:durableId="1703358627">
    <w:abstractNumId w:val="24"/>
  </w:num>
  <w:num w:numId="44" w16cid:durableId="140399242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n-IN" w:vendorID="64" w:dllVersion="4096" w:nlCheck="1" w:checkStyle="0"/>
  <w:activeWritingStyle w:appName="MSWord" w:lang="en-GB" w:vendorID="64" w:dllVersion="4096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7A7"/>
    <w:rsid w:val="00016748"/>
    <w:rsid w:val="00024927"/>
    <w:rsid w:val="000502BC"/>
    <w:rsid w:val="000577FD"/>
    <w:rsid w:val="0006567E"/>
    <w:rsid w:val="000760DB"/>
    <w:rsid w:val="00076DBE"/>
    <w:rsid w:val="000835D6"/>
    <w:rsid w:val="00096D3D"/>
    <w:rsid w:val="000F00E7"/>
    <w:rsid w:val="00105E3F"/>
    <w:rsid w:val="00107406"/>
    <w:rsid w:val="00161CFA"/>
    <w:rsid w:val="00166DF9"/>
    <w:rsid w:val="0016766E"/>
    <w:rsid w:val="00170063"/>
    <w:rsid w:val="00175643"/>
    <w:rsid w:val="00187E6F"/>
    <w:rsid w:val="001B2338"/>
    <w:rsid w:val="001C68F5"/>
    <w:rsid w:val="001F7E85"/>
    <w:rsid w:val="00204765"/>
    <w:rsid w:val="002061A9"/>
    <w:rsid w:val="002151C3"/>
    <w:rsid w:val="00217B64"/>
    <w:rsid w:val="00235579"/>
    <w:rsid w:val="00257FAA"/>
    <w:rsid w:val="00263938"/>
    <w:rsid w:val="002A562C"/>
    <w:rsid w:val="002B5656"/>
    <w:rsid w:val="002D297D"/>
    <w:rsid w:val="002E78EB"/>
    <w:rsid w:val="002F25A8"/>
    <w:rsid w:val="00313AAE"/>
    <w:rsid w:val="00315FBC"/>
    <w:rsid w:val="003407A9"/>
    <w:rsid w:val="00340DC9"/>
    <w:rsid w:val="00350BD5"/>
    <w:rsid w:val="00390930"/>
    <w:rsid w:val="003961F3"/>
    <w:rsid w:val="003B39AC"/>
    <w:rsid w:val="003D3A89"/>
    <w:rsid w:val="003E77E1"/>
    <w:rsid w:val="00444F02"/>
    <w:rsid w:val="004859DC"/>
    <w:rsid w:val="00490CC6"/>
    <w:rsid w:val="00494076"/>
    <w:rsid w:val="004C65F0"/>
    <w:rsid w:val="004F05F9"/>
    <w:rsid w:val="00511C79"/>
    <w:rsid w:val="005131EC"/>
    <w:rsid w:val="005509B2"/>
    <w:rsid w:val="005556DB"/>
    <w:rsid w:val="00567494"/>
    <w:rsid w:val="00583B74"/>
    <w:rsid w:val="005C6D45"/>
    <w:rsid w:val="005D58F7"/>
    <w:rsid w:val="00617D63"/>
    <w:rsid w:val="00621EEB"/>
    <w:rsid w:val="006403D1"/>
    <w:rsid w:val="00643D1A"/>
    <w:rsid w:val="00660BF5"/>
    <w:rsid w:val="006615D2"/>
    <w:rsid w:val="00674588"/>
    <w:rsid w:val="00694025"/>
    <w:rsid w:val="006A7B57"/>
    <w:rsid w:val="006D44C5"/>
    <w:rsid w:val="006F721A"/>
    <w:rsid w:val="006F7D5F"/>
    <w:rsid w:val="00701F1D"/>
    <w:rsid w:val="00713672"/>
    <w:rsid w:val="0073562D"/>
    <w:rsid w:val="00780B79"/>
    <w:rsid w:val="007939E5"/>
    <w:rsid w:val="0079672C"/>
    <w:rsid w:val="007A104D"/>
    <w:rsid w:val="007B07DE"/>
    <w:rsid w:val="007B16C0"/>
    <w:rsid w:val="008270A2"/>
    <w:rsid w:val="008300E7"/>
    <w:rsid w:val="00853F77"/>
    <w:rsid w:val="0087247A"/>
    <w:rsid w:val="00885CE1"/>
    <w:rsid w:val="008907FF"/>
    <w:rsid w:val="008B696C"/>
    <w:rsid w:val="008B6BEE"/>
    <w:rsid w:val="008F78D7"/>
    <w:rsid w:val="0090613B"/>
    <w:rsid w:val="009200C1"/>
    <w:rsid w:val="00932631"/>
    <w:rsid w:val="00932A38"/>
    <w:rsid w:val="0093489B"/>
    <w:rsid w:val="009610CE"/>
    <w:rsid w:val="00980085"/>
    <w:rsid w:val="00985955"/>
    <w:rsid w:val="00997127"/>
    <w:rsid w:val="009B15B1"/>
    <w:rsid w:val="009C3B20"/>
    <w:rsid w:val="009D216F"/>
    <w:rsid w:val="009D3248"/>
    <w:rsid w:val="00A01F04"/>
    <w:rsid w:val="00A17F92"/>
    <w:rsid w:val="00A24282"/>
    <w:rsid w:val="00A4430F"/>
    <w:rsid w:val="00A65E8A"/>
    <w:rsid w:val="00A66E11"/>
    <w:rsid w:val="00A70F22"/>
    <w:rsid w:val="00A87896"/>
    <w:rsid w:val="00AC1EE7"/>
    <w:rsid w:val="00AD67A7"/>
    <w:rsid w:val="00AE6C44"/>
    <w:rsid w:val="00AF58A2"/>
    <w:rsid w:val="00B35E97"/>
    <w:rsid w:val="00B531BE"/>
    <w:rsid w:val="00B650C6"/>
    <w:rsid w:val="00BA63C2"/>
    <w:rsid w:val="00BC6939"/>
    <w:rsid w:val="00BE1875"/>
    <w:rsid w:val="00BE45C8"/>
    <w:rsid w:val="00BF2331"/>
    <w:rsid w:val="00BF7463"/>
    <w:rsid w:val="00C21BA8"/>
    <w:rsid w:val="00C30889"/>
    <w:rsid w:val="00C85029"/>
    <w:rsid w:val="00C90A2E"/>
    <w:rsid w:val="00C96CCD"/>
    <w:rsid w:val="00CA737D"/>
    <w:rsid w:val="00CC5861"/>
    <w:rsid w:val="00CD0EB9"/>
    <w:rsid w:val="00CF0F39"/>
    <w:rsid w:val="00D211AC"/>
    <w:rsid w:val="00D30B81"/>
    <w:rsid w:val="00D3649E"/>
    <w:rsid w:val="00D65327"/>
    <w:rsid w:val="00D900D5"/>
    <w:rsid w:val="00D9077D"/>
    <w:rsid w:val="00DF01CD"/>
    <w:rsid w:val="00DF0FDA"/>
    <w:rsid w:val="00E11D11"/>
    <w:rsid w:val="00E142DA"/>
    <w:rsid w:val="00E16F51"/>
    <w:rsid w:val="00EB0B6E"/>
    <w:rsid w:val="00ED7873"/>
    <w:rsid w:val="00EE70C1"/>
    <w:rsid w:val="00F169E1"/>
    <w:rsid w:val="00F35603"/>
    <w:rsid w:val="00F77B79"/>
    <w:rsid w:val="00F81382"/>
    <w:rsid w:val="00F866A8"/>
    <w:rsid w:val="00FB35C9"/>
    <w:rsid w:val="00FB5B59"/>
    <w:rsid w:val="00FB73E0"/>
    <w:rsid w:val="00FC318F"/>
    <w:rsid w:val="00FD1D72"/>
    <w:rsid w:val="00FE0282"/>
    <w:rsid w:val="00FE5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588F9A6"/>
  <w15:chartTrackingRefBased/>
  <w15:docId w15:val="{717DB197-7B37-4AF6-A1F2-2016AE0F8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4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pPr>
      <w:keepNext/>
      <w:keepLines/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120"/>
      <w:outlineLvl w:val="1"/>
    </w:pPr>
    <w:rPr>
      <w:rFonts w:asciiTheme="majorHAnsi" w:eastAsiaTheme="majorEastAsia" w:hAnsiTheme="majorHAnsi" w:cstheme="majorBidi"/>
      <w:color w:val="1F4E79" w:themeColor="accent1" w:themeShade="8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1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1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1"/>
    <w:unhideWhenUsed/>
    <w:qFormat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1"/>
    <w:semiHidden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1"/>
    <w:semiHidden/>
    <w:unhideWhenUsed/>
    <w:qFormat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1"/>
    <w:semiHidden/>
    <w:unhideWhenUsed/>
    <w:qFormat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er">
    <w:name w:val="header"/>
    <w:basedOn w:val="Normal"/>
    <w:link w:val="HeaderChar"/>
    <w:uiPriority w:val="99"/>
    <w:unhideWhenUsed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HeaderChar">
    <w:name w:val="Header Char"/>
    <w:basedOn w:val="DefaultParagraphFont"/>
    <w:link w:val="Header"/>
    <w:uiPriority w:val="99"/>
    <w:rPr>
      <w:rFonts w:eastAsiaTheme="minorEastAsia"/>
      <w:color w:val="3B3838" w:themeColor="background2" w:themeShade="40"/>
      <w:sz w:val="24"/>
    </w:rPr>
  </w:style>
  <w:style w:type="paragraph" w:styleId="ListNumber">
    <w:name w:val="List Number"/>
    <w:basedOn w:val="Normal"/>
    <w:link w:val="ListNumberChar"/>
    <w:uiPriority w:val="10"/>
    <w:qFormat/>
    <w:pPr>
      <w:numPr>
        <w:numId w:val="3"/>
      </w:numPr>
    </w:pPr>
    <w:rPr>
      <w:rFonts w:eastAsiaTheme="minorEastAsia"/>
      <w:color w:val="3B3838" w:themeColor="background2" w:themeShade="40"/>
    </w:rPr>
  </w:style>
  <w:style w:type="paragraph" w:styleId="Title">
    <w:name w:val="Title"/>
    <w:basedOn w:val="Normal"/>
    <w:link w:val="TitleChar"/>
    <w:uiPriority w:val="1"/>
    <w:qFormat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  <w:shd w:val="clear" w:color="auto" w:fill="2B579A" w:themeFill="accent5"/>
    </w:rPr>
  </w:style>
  <w:style w:type="paragraph" w:styleId="Subtitle">
    <w:name w:val="Subtitle"/>
    <w:basedOn w:val="Normal"/>
    <w:next w:val="Normal"/>
    <w:link w:val="SubtitleChar"/>
    <w:uiPriority w:val="2"/>
    <w:qFormat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Theme="majorHAnsi" w:eastAsiaTheme="minorEastAsia" w:hAnsiTheme="majorHAnsi"/>
      <w:color w:val="FFFFFF" w:themeColor="background1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Theme="majorHAnsi" w:eastAsiaTheme="minorEastAsia" w:hAnsiTheme="majorHAnsi"/>
      <w:color w:val="FFFFFF" w:themeColor="background1"/>
      <w:spacing w:val="15"/>
      <w:sz w:val="36"/>
      <w:shd w:val="clear" w:color="auto" w:fill="2B579A" w:themeFill="accent5"/>
    </w:rPr>
  </w:style>
  <w:style w:type="table" w:styleId="TableGrid">
    <w:name w:val="Table Grid"/>
    <w:basedOn w:val="TableNormal"/>
    <w:uiPriority w:val="39"/>
    <w:p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IntenseEmphasis">
    <w:name w:val="Intense Emphasis"/>
    <w:basedOn w:val="DefaultParagraphFont"/>
    <w:uiPriority w:val="21"/>
    <w:qFormat/>
    <w:rPr>
      <w:i/>
      <w:iCs/>
      <w:color w:val="2B579A" w:themeColor="accent5"/>
    </w:rPr>
  </w:style>
  <w:style w:type="table" w:styleId="GridTable1Light">
    <w:name w:val="Grid Table 1 Light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5">
    <w:name w:val="Grid Table 4 Accent 5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1Light-Accent6">
    <w:name w:val="Grid Table 1 Light Accent 6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">
    <w:name w:val="Grid Table 5 Dark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4">
    <w:name w:val="Grid Table 4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-Accent1">
    <w:name w:val="Grid Table 1 Light Accent 1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olor w:val="1F4E79" w:themeColor="accent1" w:themeShade="80"/>
      <w:sz w:val="36"/>
      <w:szCs w:val="26"/>
    </w:rPr>
  </w:style>
  <w:style w:type="paragraph" w:styleId="ListBullet">
    <w:name w:val="List Bullet"/>
    <w:basedOn w:val="Normal"/>
    <w:uiPriority w:val="11"/>
    <w:qFormat/>
    <w:pPr>
      <w:numPr>
        <w:numId w:val="5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cs="Segoe UI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Cs w:val="20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3"/>
    <w:qFormat/>
    <w:rPr>
      <w:b/>
      <w:iCs/>
      <w:color w:val="BF0000" w:themeColor="accent2" w:themeShade="BF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4"/>
    <w:qFormat/>
    <w:rPr>
      <w:b/>
      <w:bCs/>
      <w:color w:val="2B579A" w:themeColor="accent5"/>
    </w:rPr>
  </w:style>
  <w:style w:type="paragraph" w:customStyle="1" w:styleId="Heading1-PageBreak">
    <w:name w:val="Heading 1 - Page Break"/>
    <w:basedOn w:val="Normal"/>
    <w:uiPriority w:val="6"/>
    <w:qFormat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Theme="majorHAnsi" w:hAnsiTheme="majorHAnsi"/>
      <w:color w:val="3B3838" w:themeColor="background2" w:themeShade="40"/>
      <w:sz w:val="52"/>
    </w:rPr>
  </w:style>
  <w:style w:type="paragraph" w:customStyle="1" w:styleId="Image">
    <w:name w:val="Image"/>
    <w:basedOn w:val="Normal"/>
    <w:uiPriority w:val="22"/>
    <w:qFormat/>
    <w:pPr>
      <w:spacing w:before="240"/>
    </w:pPr>
    <w:rPr>
      <w:noProof/>
    </w:rPr>
  </w:style>
  <w:style w:type="paragraph" w:styleId="Bibliography">
    <w:name w:val="Bibliography"/>
    <w:basedOn w:val="Normal"/>
    <w:next w:val="Normal"/>
    <w:uiPriority w:val="37"/>
    <w:semiHidden/>
    <w:unhideWhenUsed/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  <w:rPr>
      <w:kern w:val="0"/>
      <w:szCs w:val="32"/>
      <w14:ligatures w14:val="none"/>
      <w14:numForm w14:val="default"/>
    </w:rPr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Pr>
      <w:b/>
      <w:bCs/>
      <w:i/>
      <w:iCs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before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</w:style>
  <w:style w:type="table" w:styleId="ColorfulGrid">
    <w:name w:val="Colorful Grid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</w:style>
  <w:style w:type="character" w:customStyle="1" w:styleId="DateChar">
    <w:name w:val="Date Char"/>
    <w:basedOn w:val="DefaultParagraphFont"/>
    <w:link w:val="Date"/>
    <w:uiPriority w:val="99"/>
    <w:semiHidden/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before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Cs w:val="20"/>
    </w:rPr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Cs w:val="20"/>
    </w:rPr>
  </w:style>
  <w:style w:type="table" w:styleId="GridTable1Light-Accent2">
    <w:name w:val="Grid Table 1 Light Accent 2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2">
    <w:name w:val="Grid Table 2 Accent 2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2-Accent3">
    <w:name w:val="Grid Table 2 Accent 3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2-Accent4">
    <w:name w:val="Grid Table 2 Accent 4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-Accent5">
    <w:name w:val="Grid Table 2 Accent 5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2-Accent6">
    <w:name w:val="Grid Table 2 Accent 6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3">
    <w:name w:val="Grid Table 3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GridTable4-Accent1">
    <w:name w:val="Grid Table 4 Accent 1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2">
    <w:name w:val="Grid Table 4 Accent 2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4-Accent3">
    <w:name w:val="Grid Table 4 Accent 3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4">
    <w:name w:val="Grid Table 4 Accent 4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4-Accent6">
    <w:name w:val="Grid Table 4 Accent 6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5Dark-Accent1">
    <w:name w:val="Grid Table 5 Dark Accent 1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">
    <w:name w:val="Grid Table 6 Colorful"/>
    <w:basedOn w:val="TableNormal"/>
    <w:uiPriority w:val="51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7Colorful">
    <w:name w:val="Grid Table 7 Colorful"/>
    <w:basedOn w:val="TableNormal"/>
    <w:uiPriority w:val="52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1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1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1"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1"/>
    <w:semiHidden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1"/>
    <w:semiHidden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1"/>
    <w:semiHidden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Acronym">
    <w:name w:val="HTML Acronym"/>
    <w:basedOn w:val="DefaultParagraphFont"/>
    <w:uiPriority w:val="99"/>
    <w:semiHidden/>
    <w:unhideWhenUsed/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before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Pr>
      <w:rFonts w:ascii="Consolas" w:hAnsi="Consolas"/>
      <w:szCs w:val="20"/>
    </w:rPr>
  </w:style>
  <w:style w:type="character" w:styleId="HTMLSample">
    <w:name w:val="HTML Sample"/>
    <w:basedOn w:val="DefaultParagraphFont"/>
    <w:uiPriority w:val="99"/>
    <w:semiHidden/>
    <w:unhideWhenUsed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Pr>
      <w:i/>
      <w:iCs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before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before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before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before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before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before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before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before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before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color w:val="1F4E79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 w:val="0"/>
      <w:smallCaps/>
      <w:color w:val="1F4E79" w:themeColor="accent1" w:themeShade="80"/>
      <w:spacing w:val="0"/>
    </w:rPr>
  </w:style>
  <w:style w:type="table" w:styleId="LightGrid">
    <w:name w:val="Light Grid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</w:style>
  <w:style w:type="paragraph" w:styleId="List">
    <w:name w:val="List"/>
    <w:basedOn w:val="Normal"/>
    <w:uiPriority w:val="99"/>
    <w:semiHidden/>
    <w:unhideWhenUsed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hanging="360"/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11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12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13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14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/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15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16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17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8"/>
      </w:numPr>
      <w:contextualSpacing/>
    </w:pPr>
  </w:style>
  <w:style w:type="paragraph" w:styleId="ListParagraph">
    <w:name w:val="List Paragraph"/>
    <w:basedOn w:val="Normal"/>
    <w:uiPriority w:val="34"/>
    <w:unhideWhenUsed/>
    <w:qFormat/>
    <w:pPr>
      <w:ind w:left="720"/>
      <w:contextualSpacing/>
    </w:pPr>
  </w:style>
  <w:style w:type="table" w:styleId="ListTable1Light">
    <w:name w:val="List Table 1 Light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2">
    <w:name w:val="List Table 2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2-Accent2">
    <w:name w:val="List Table 2 Accent 2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2-Accent3">
    <w:name w:val="List Table 2 Accent 3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2-Accent4">
    <w:name w:val="List Table 2 Accent 4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2-Accent5">
    <w:name w:val="List Table 2 Accent 5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2-Accent6">
    <w:name w:val="List Table 2 Accent 6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3">
    <w:name w:val="List Table 3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4-Accent2">
    <w:name w:val="List Table 4 Accent 2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4-Accent3">
    <w:name w:val="List Table 4 Accent 3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4-Accent4">
    <w:name w:val="List Table 4 Accent 4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4-Accent5">
    <w:name w:val="List Table 4 Accent 5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4-Accent6">
    <w:name w:val="List Table 4 Accent 6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5Dark">
    <w:name w:val="List Table 5 Dark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7Colorful">
    <w:name w:val="List Table 7 Colorful"/>
    <w:basedOn w:val="TableNormal"/>
    <w:uiPriority w:val="52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unhideWhenUsed/>
    <w:pPr>
      <w:spacing w:before="0" w:line="240" w:lineRule="auto"/>
    </w:pPr>
  </w:style>
  <w:style w:type="paragraph" w:styleId="NormalIndent">
    <w:name w:val="Normal Indent"/>
    <w:basedOn w:val="Normal"/>
    <w:uiPriority w:val="99"/>
    <w:semiHidden/>
    <w:unhideWhenUsed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before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</w:style>
  <w:style w:type="character" w:styleId="PageNumber">
    <w:name w:val="page number"/>
    <w:basedOn w:val="DefaultParagraphFon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595959" w:themeColor="text1" w:themeTint="A6"/>
    </w:rPr>
  </w:style>
  <w:style w:type="table" w:styleId="PlainTable1">
    <w:name w:val="Plain Table 1"/>
    <w:basedOn w:val="TableNormal"/>
    <w:uiPriority w:val="41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</w:style>
  <w:style w:type="character" w:customStyle="1" w:styleId="SalutationChar">
    <w:name w:val="Salutation Char"/>
    <w:basedOn w:val="DefaultParagraphFont"/>
    <w:link w:val="Salutation"/>
    <w:uiPriority w:val="99"/>
    <w:semiHidden/>
  </w:style>
  <w:style w:type="paragraph" w:styleId="Signature">
    <w:name w:val="Signature"/>
    <w:basedOn w:val="Normal"/>
    <w:link w:val="SignatureChar"/>
    <w:uiPriority w:val="99"/>
    <w:semiHidden/>
    <w:unhideWhenUsed/>
    <w:pPr>
      <w:spacing w:before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</w:style>
  <w:style w:type="table" w:styleId="TableProfessional">
    <w:name w:val="Table Professional"/>
    <w:basedOn w:val="TableNormal"/>
    <w:uiPriority w:val="99"/>
    <w:semiHidden/>
    <w:unhideWhenUsed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263938"/>
    <w:pPr>
      <w:spacing w:after="100"/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760"/>
    </w:pPr>
  </w:style>
  <w:style w:type="character" w:styleId="UnresolvedMention">
    <w:name w:val="Unresolved Mention"/>
    <w:basedOn w:val="DefaultParagraphFont"/>
    <w:uiPriority w:val="99"/>
    <w:unhideWhenUsed/>
    <w:rPr>
      <w:color w:val="605E5C"/>
      <w:shd w:val="clear" w:color="auto" w:fill="E1DFDD"/>
    </w:rPr>
  </w:style>
  <w:style w:type="character" w:styleId="Mention">
    <w:name w:val="Mention"/>
    <w:basedOn w:val="DefaultParagraphFont"/>
    <w:uiPriority w:val="99"/>
    <w:unhideWhenUsed/>
    <w:rPr>
      <w:color w:val="2B579A"/>
      <w:shd w:val="clear" w:color="auto" w:fill="E1DFDD"/>
    </w:rPr>
  </w:style>
  <w:style w:type="paragraph" w:styleId="Revision">
    <w:name w:val="Revision"/>
    <w:hidden/>
    <w:uiPriority w:val="99"/>
    <w:semiHidden/>
    <w:pPr>
      <w:spacing w:before="0" w:line="240" w:lineRule="auto"/>
    </w:pPr>
  </w:style>
  <w:style w:type="paragraph" w:customStyle="1" w:styleId="TryItBoilerplate">
    <w:name w:val="Try It Boilerplate"/>
    <w:basedOn w:val="Normal"/>
    <w:rsid w:val="0073562D"/>
    <w:pPr>
      <w:ind w:left="720" w:right="720"/>
    </w:pPr>
    <w:rPr>
      <w:i/>
      <w:color w:val="595959" w:themeColor="text1" w:themeTint="A6"/>
    </w:rPr>
  </w:style>
  <w:style w:type="paragraph" w:customStyle="1" w:styleId="Quoteemphasis">
    <w:name w:val="Quote emphasis"/>
    <w:basedOn w:val="Normal"/>
    <w:next w:val="Normal"/>
    <w:link w:val="QuoteemphasisChar"/>
    <w:qFormat/>
    <w:rsid w:val="00C30889"/>
    <w:rPr>
      <w:i/>
    </w:rPr>
  </w:style>
  <w:style w:type="character" w:customStyle="1" w:styleId="ListNumberChar">
    <w:name w:val="List Number Char"/>
    <w:basedOn w:val="DefaultParagraphFont"/>
    <w:link w:val="ListNumber"/>
    <w:uiPriority w:val="10"/>
    <w:rsid w:val="00C30889"/>
    <w:rPr>
      <w:rFonts w:eastAsiaTheme="minorEastAsia"/>
      <w:color w:val="3B3838" w:themeColor="background2" w:themeShade="40"/>
    </w:rPr>
  </w:style>
  <w:style w:type="character" w:customStyle="1" w:styleId="QuoteemphasisChar">
    <w:name w:val="Quote emphasis Char"/>
    <w:basedOn w:val="ListNumberChar"/>
    <w:link w:val="Quoteemphasis"/>
    <w:rsid w:val="00C30889"/>
    <w:rPr>
      <w:rFonts w:eastAsiaTheme="minorEastAsia"/>
      <w:i/>
      <w:color w:val="3B3838" w:themeColor="background2" w:themeShade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0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48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0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5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60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35009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20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9686788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614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187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66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8238051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8108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234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4282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1802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090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1974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7507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383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7165903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0425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6897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15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52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8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1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4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0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59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0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13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5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2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8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4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5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4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8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7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69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76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4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66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94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6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3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63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4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0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9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62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39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24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93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51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7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0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17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13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9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9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8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29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7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538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20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5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16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46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1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61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0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1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21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17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09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9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61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6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5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6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5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21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5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57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34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262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970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2563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7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940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831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826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3752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03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5005133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926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0327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4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0289107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748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769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3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53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9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26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05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66241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7458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1353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9919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9904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996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5961189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6610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84737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09082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4644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8607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6451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9324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87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7824474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232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677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623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50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7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13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84121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5608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308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89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3423976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4638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48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4714822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8460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974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016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2148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4588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3122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44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616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6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43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95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88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55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0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715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55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2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321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92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18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33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0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16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5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5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8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46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43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2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9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3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4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7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3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41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9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6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0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78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9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52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92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38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9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2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8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60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45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9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9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75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1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635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02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1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24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29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6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5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847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9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477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56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30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15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1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73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1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8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5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59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8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0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8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8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74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6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77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8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10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74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0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82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1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45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7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44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29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16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08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18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21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35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31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6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1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40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0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43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1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7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58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24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94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30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8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71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4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1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0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5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69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55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4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294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77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3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82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69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12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15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44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7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94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4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32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4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2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4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23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1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3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2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0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15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8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47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98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69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16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36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4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0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72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63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17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3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72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22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youtube.com/watch?v=8aGhZQkoFbQ" TargetMode="External"/><Relationship Id="rId21" Type="http://schemas.openxmlformats.org/officeDocument/2006/relationships/image" Target="media/image11.jpeg"/><Relationship Id="rId34" Type="http://schemas.openxmlformats.org/officeDocument/2006/relationships/image" Target="media/image22.png"/><Relationship Id="rId42" Type="http://schemas.openxmlformats.org/officeDocument/2006/relationships/hyperlink" Target="https://developer.mozilla.org/en-US/docs/Web/CSS/transform" TargetMode="External"/><Relationship Id="rId47" Type="http://schemas.openxmlformats.org/officeDocument/2006/relationships/hyperlink" Target="https://developer.mozilla.org/en-US/docs/Web/CSS/CSS_media_queries" TargetMode="External"/><Relationship Id="rId50" Type="http://schemas.openxmlformats.org/officeDocument/2006/relationships/image" Target="media/image34.png"/><Relationship Id="rId55" Type="http://schemas.openxmlformats.org/officeDocument/2006/relationships/hyperlink" Target="https://developer.mozilla.org/en-US/docs/Learn/CSS/First_steps/How_CSS_works" TargetMode="External"/><Relationship Id="rId63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7.pn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0.png"/><Relationship Id="rId53" Type="http://schemas.openxmlformats.org/officeDocument/2006/relationships/image" Target="media/image37.png"/><Relationship Id="rId58" Type="http://schemas.openxmlformats.org/officeDocument/2006/relationships/hyperlink" Target="https://goo.gl/maps/nnyzykMkir853fhN8" TargetMode="External"/><Relationship Id="rId5" Type="http://schemas.openxmlformats.org/officeDocument/2006/relationships/numbering" Target="numbering.xml"/><Relationship Id="rId61" Type="http://schemas.openxmlformats.org/officeDocument/2006/relationships/hyperlink" Target="https://goo.gl/maps/nnyzykMkir853fhN8" TargetMode="External"/><Relationship Id="rId19" Type="http://schemas.openxmlformats.org/officeDocument/2006/relationships/image" Target="media/image9.jpeg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6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developer.mozilla.org/en-US/docs/Web/CSS/color%20" TargetMode="External"/><Relationship Id="rId48" Type="http://schemas.openxmlformats.org/officeDocument/2006/relationships/image" Target="media/image32.png"/><Relationship Id="rId56" Type="http://schemas.openxmlformats.org/officeDocument/2006/relationships/hyperlink" Target="https://maps.app.goo.gl/YioxvQZa7ufv96q16" TargetMode="External"/><Relationship Id="rId64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5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1.png"/><Relationship Id="rId59" Type="http://schemas.openxmlformats.org/officeDocument/2006/relationships/hyperlink" Target="https://maps.app.goo.gl/YheFv5hXjQjY2WCs6" TargetMode="External"/><Relationship Id="rId20" Type="http://schemas.openxmlformats.org/officeDocument/2006/relationships/image" Target="media/image10.jpeg"/><Relationship Id="rId41" Type="http://schemas.openxmlformats.org/officeDocument/2006/relationships/image" Target="media/image29.png"/><Relationship Id="rId54" Type="http://schemas.openxmlformats.org/officeDocument/2006/relationships/hyperlink" Target="https://developer.mozilla.org/en-US/docs/Web/CSS/CSS_selectors" TargetMode="External"/><Relationship Id="rId62" Type="http://schemas.openxmlformats.org/officeDocument/2006/relationships/hyperlink" Target="https://goo.gl/maps/nnyzykMkir853fhN8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hyperlink" Target="https://developer.mozilla.org/en-US/docs/Learn/CSS/Building_blocks/The_box_model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3.png"/><Relationship Id="rId57" Type="http://schemas.openxmlformats.org/officeDocument/2006/relationships/hyperlink" Target="https://maps.app.goo.gl/Vbaqs7VJVS6iUXra7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hyperlink" Target="https://developer.mozilla.org/en-US/docs/Web/CSS/color%20" TargetMode="External"/><Relationship Id="rId52" Type="http://schemas.openxmlformats.org/officeDocument/2006/relationships/image" Target="media/image36.png"/><Relationship Id="rId60" Type="http://schemas.openxmlformats.org/officeDocument/2006/relationships/hyperlink" Target="https://maps.app.goo.gl/DEzPdB4bSEmdAShb7" TargetMode="External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dmit\AppData\Local\Microsoft\Office\16.0\DTS\en-IN%7b8D4A86E7-6947-4877-9A4B-998A42AAEFA9%7d\%7bA2445295-6658-4DDC-AE61-D6667634F9F9%7dtf45325165_win32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/>
    <MediaServiceKeyPoints xmlns="71af3243-3dd4-4a8d-8c0d-dd76da1f02a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0" ma:contentTypeDescription="Create a new document." ma:contentTypeScope="" ma:versionID="1267097ee5f5874adfcc408041ae252e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95891a93df65b14727750f2c06c306c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  <xsd:element ref="ns1:_ip_UnifiedCompliancePolicyProperties" minOccurs="0"/>
                <xsd:element ref="ns1:_ip_UnifiedCompliancePolicyUIAction" minOccurs="0"/>
                <xsd:element ref="ns2:Image" minOccurs="0"/>
                <xsd:element ref="ns4:TaxCatchAll" minOccurs="0"/>
                <xsd:element ref="ns2:ImageTagsTaxHTFiel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22" nillable="true" ma:displayName="Image" ma:format="Image" ma:internalName="Imag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78A3276-187E-405F-966A-BDA24FF7DCF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EAA2E9E-4E47-497B-A79A-B397382D8E2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1E7373D-5DCA-4092-912F-7D030B4FE61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4.xml><?xml version="1.0" encoding="utf-8"?>
<ds:datastoreItem xmlns:ds="http://schemas.openxmlformats.org/officeDocument/2006/customXml" ds:itemID="{B15B1B51-5121-472B-BA9E-DC61343F5AF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{A2445295-6658-4DDC-AE61-D6667634F9F9}tf45325165_win32</Template>
  <TotalTime>9784</TotalTime>
  <Pages>32</Pages>
  <Words>1083</Words>
  <Characters>6178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7247</CharactersWithSpaces>
  <SharedDoc>false</SharedDoc>
  <HLinks>
    <vt:vector size="6" baseType="variant">
      <vt:variant>
        <vt:i4>2228338</vt:i4>
      </vt:variant>
      <vt:variant>
        <vt:i4>0</vt:i4>
      </vt:variant>
      <vt:variant>
        <vt:i4>0</vt:i4>
      </vt:variant>
      <vt:variant>
        <vt:i4>5</vt:i4>
      </vt:variant>
      <vt:variant>
        <vt:lpwstr>https://go.microsoft.com/fwlink/?linkid=2027721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Mithilesh Deshpande</dc:creator>
  <cp:keywords/>
  <dc:description/>
  <cp:lastModifiedBy>Mithilesh Deshpande</cp:lastModifiedBy>
  <cp:revision>2</cp:revision>
  <dcterms:created xsi:type="dcterms:W3CDTF">2024-08-31T15:16:00Z</dcterms:created>
  <dcterms:modified xsi:type="dcterms:W3CDTF">2025-03-01T07:35:00Z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